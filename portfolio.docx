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925A" w14:textId="0358C8D4" w:rsidR="00D077E9" w:rsidRDefault="00FF604C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DF14AE" wp14:editId="3C37B5D4">
                <wp:simplePos x="0" y="0"/>
                <wp:positionH relativeFrom="column">
                  <wp:posOffset>-205105</wp:posOffset>
                </wp:positionH>
                <wp:positionV relativeFrom="page">
                  <wp:posOffset>1220470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D0B55" id="Rectangle 3" o:spid="_x0000_s1026" alt="white rectangle for text on cover" style="position:absolute;margin-left:-16.15pt;margin-top:96.1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ppoB&#10;/e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46771311" wp14:editId="0FF5B71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A08663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04A0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A1695B" wp14:editId="5F53986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EE5593" w14:textId="36DBDC39" w:rsidR="00D077E9" w:rsidRPr="00D86945" w:rsidRDefault="00FF604C" w:rsidP="00D077E9">
                                  <w:pPr>
                                    <w:pStyle w:val="Title"/>
                                  </w:pPr>
                                  <w:r>
                                    <w:t>PORTFOLIO</w:t>
                                  </w:r>
                                </w:p>
                                <w:p w14:paraId="7155A65E" w14:textId="4D943294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 w:rsidR="004245EB"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A169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2BEE5593" w14:textId="36DBDC39" w:rsidR="00D077E9" w:rsidRPr="00D86945" w:rsidRDefault="00FF604C" w:rsidP="00D077E9">
                            <w:pPr>
                              <w:pStyle w:val="Title"/>
                            </w:pPr>
                            <w:r>
                              <w:t>PORTFOLIO</w:t>
                            </w:r>
                          </w:p>
                          <w:p w14:paraId="7155A65E" w14:textId="4D943294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 w:rsidR="004245EB">
                              <w:t>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AD5E03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09B6A7" wp14:editId="00B0F05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F27C0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810BAB9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47298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1250B8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3F279DFD45447A5984ABC87519C3CDE"/>
              </w:placeholder>
              <w15:appearance w15:val="hidden"/>
            </w:sdtPr>
            <w:sdtEndPr/>
            <w:sdtContent>
              <w:p w14:paraId="04D7F1CD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FF2341">
                  <w:rPr>
                    <w:rStyle w:val="SubtitleChar"/>
                    <w:b w:val="0"/>
                    <w:noProof/>
                  </w:rPr>
                  <w:t>June 30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B63E7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F014B58" wp14:editId="0FB42D9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087CF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2B4921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4550A3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D75D10D" w14:textId="494E541E" w:rsidR="00D077E9" w:rsidRDefault="002B4E66" w:rsidP="00D077E9">
            <w:sdt>
              <w:sdtPr>
                <w:id w:val="-1740469667"/>
                <w:placeholder>
                  <w:docPart w:val="7A4FCC31886D49D9BBE84E0ECFAAA01B"/>
                </w:placeholder>
                <w15:appearance w15:val="hidden"/>
              </w:sdtPr>
              <w:sdtEndPr/>
              <w:sdtContent>
                <w:proofErr w:type="spellStart"/>
                <w:r w:rsidR="004245EB">
                  <w:t>Komals’s</w:t>
                </w:r>
                <w:proofErr w:type="spellEnd"/>
                <w:r w:rsidR="004245EB">
                  <w:t xml:space="preserve"> Portfolio</w:t>
                </w:r>
              </w:sdtContent>
            </w:sdt>
          </w:p>
          <w:p w14:paraId="4BE196DF" w14:textId="1CAF4F24" w:rsidR="00D077E9" w:rsidRDefault="004245EB" w:rsidP="00D077E9">
            <w:proofErr w:type="gramStart"/>
            <w:r>
              <w:t xml:space="preserve">Designed </w:t>
            </w:r>
            <w:r w:rsidR="00D077E9" w:rsidRPr="00B231E5">
              <w:t xml:space="preserve"> by</w:t>
            </w:r>
            <w:proofErr w:type="gramEnd"/>
            <w:r w:rsidR="00D077E9" w:rsidRPr="00B231E5">
              <w:t>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FAE680D2156B4F0FA14D29FE816E6B6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Komal Makwana</w:t>
                </w:r>
              </w:sdtContent>
            </w:sdt>
          </w:p>
          <w:p w14:paraId="2865B6D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5394D88" w14:textId="2A1F06E8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42442" wp14:editId="7BF1AAFF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B79E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260396A" w14:textId="7DDA1242" w:rsidR="00D077E9" w:rsidRDefault="004245EB" w:rsidP="00D077E9">
      <w:pPr>
        <w:pStyle w:val="Heading1"/>
      </w:pPr>
      <w:r>
        <w:lastRenderedPageBreak/>
        <w:t xml:space="preserve">SEO </w:t>
      </w:r>
      <w:proofErr w:type="gramStart"/>
      <w:r>
        <w:t>Project :</w:t>
      </w:r>
      <w:proofErr w:type="gram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6FE1D21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68F397A229DF4454A31E4A71110A4BA5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20877DA3" w14:textId="2FC9A839" w:rsidR="00D077E9" w:rsidRDefault="004245EB" w:rsidP="00DF027C">
                <w:pPr>
                  <w:pStyle w:val="Heading2"/>
                </w:pPr>
                <w:r>
                  <w:t>Personal Portfolio Website</w:t>
                </w:r>
              </w:p>
            </w:sdtContent>
          </w:sdt>
          <w:p w14:paraId="08EB9FCC" w14:textId="77777777" w:rsidR="00DF027C" w:rsidRDefault="00DF027C" w:rsidP="00DF027C"/>
          <w:p w14:paraId="3EB684FB" w14:textId="6907A5E7" w:rsidR="00DF027C" w:rsidRDefault="004245EB" w:rsidP="004245EB">
            <w:pPr>
              <w:pStyle w:val="Content"/>
              <w:numPr>
                <w:ilvl w:val="0"/>
                <w:numId w:val="1"/>
              </w:numPr>
            </w:pPr>
            <w:r>
              <w:t xml:space="preserve">Research and choose several keywords for your web page. Explain </w:t>
            </w:r>
            <w:r w:rsidR="003471FA">
              <w:t>why you chose the ones you did.</w:t>
            </w:r>
          </w:p>
          <w:p w14:paraId="65746E86" w14:textId="77777777" w:rsidR="008647FC" w:rsidRDefault="008647FC" w:rsidP="008647FC">
            <w:pPr>
              <w:pStyle w:val="Content"/>
              <w:ind w:left="720"/>
            </w:pPr>
          </w:p>
          <w:p w14:paraId="39B828F2" w14:textId="77777777" w:rsidR="003471FA" w:rsidRDefault="003471FA" w:rsidP="003471FA">
            <w:pPr>
              <w:pStyle w:val="Content"/>
              <w:ind w:left="360"/>
            </w:pPr>
            <w:r>
              <w:t xml:space="preserve">Answer: First and foremost I decide what content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gramStart"/>
            <w:r>
              <w:t>should  add</w:t>
            </w:r>
            <w:proofErr w:type="gramEnd"/>
            <w:r>
              <w:t xml:space="preserve"> to my website so that it will be helpful for me to implement it. According to that I decided which keyword are good, relevant a</w:t>
            </w:r>
            <w:r w:rsidR="008647FC">
              <w:t>nd are to the point for my portfolio. So here is the list of the keywords I used in my website.</w:t>
            </w:r>
          </w:p>
          <w:p w14:paraId="0D7DE0C7" w14:textId="77777777" w:rsidR="008647FC" w:rsidRDefault="008647FC" w:rsidP="003471FA">
            <w:pPr>
              <w:pStyle w:val="Content"/>
              <w:ind w:left="360"/>
            </w:pPr>
          </w:p>
          <w:p w14:paraId="101BE18A" w14:textId="77777777" w:rsidR="008647FC" w:rsidRDefault="008647FC" w:rsidP="008647FC">
            <w:pPr>
              <w:pStyle w:val="Content"/>
              <w:numPr>
                <w:ilvl w:val="0"/>
                <w:numId w:val="2"/>
              </w:numPr>
            </w:pPr>
            <w:r>
              <w:t>Web Designer:</w:t>
            </w:r>
          </w:p>
          <w:p w14:paraId="2F8CCEC3" w14:textId="77777777" w:rsidR="008647FC" w:rsidRDefault="008647FC" w:rsidP="008647FC">
            <w:pPr>
              <w:pStyle w:val="Content"/>
              <w:ind w:left="1080"/>
            </w:pPr>
            <w:r>
              <w:t>I have selected this keyword because it indicates my profession. In future I want to be a Web Designer so as per that point of view I thought it will be good for my website.</w:t>
            </w:r>
          </w:p>
          <w:p w14:paraId="339F8E4E" w14:textId="77777777" w:rsidR="008647FC" w:rsidRDefault="008647FC" w:rsidP="008647FC">
            <w:pPr>
              <w:pStyle w:val="Content"/>
              <w:ind w:left="1080"/>
            </w:pPr>
          </w:p>
          <w:p w14:paraId="5CF29465" w14:textId="77777777" w:rsidR="008647FC" w:rsidRDefault="008647FC" w:rsidP="008647FC">
            <w:pPr>
              <w:pStyle w:val="Content"/>
              <w:numPr>
                <w:ilvl w:val="0"/>
                <w:numId w:val="2"/>
              </w:numPr>
            </w:pPr>
            <w:r>
              <w:t>Graphic Designer:</w:t>
            </w:r>
          </w:p>
          <w:p w14:paraId="3C58D771" w14:textId="77777777" w:rsidR="008647FC" w:rsidRDefault="006C74C1" w:rsidP="008647FC">
            <w:pPr>
              <w:pStyle w:val="Content"/>
              <w:ind w:left="1080"/>
            </w:pPr>
            <w:r>
              <w:t xml:space="preserve">I used this keyword because it matches my career goal and my field. </w:t>
            </w:r>
            <w:proofErr w:type="gramStart"/>
            <w:r>
              <w:t>Moreover</w:t>
            </w:r>
            <w:proofErr w:type="gramEnd"/>
            <w:r>
              <w:t xml:space="preserve"> I’m interested in Designing work so it will be useful to reach out to more precise clients.</w:t>
            </w:r>
          </w:p>
          <w:p w14:paraId="433207BB" w14:textId="77777777" w:rsidR="006C74C1" w:rsidRDefault="006C74C1" w:rsidP="008647FC">
            <w:pPr>
              <w:pStyle w:val="Content"/>
              <w:ind w:left="1080"/>
            </w:pPr>
          </w:p>
          <w:p w14:paraId="3A6C0A7B" w14:textId="77777777" w:rsidR="006C74C1" w:rsidRDefault="006C74C1" w:rsidP="006C74C1">
            <w:pPr>
              <w:pStyle w:val="Content"/>
              <w:numPr>
                <w:ilvl w:val="0"/>
                <w:numId w:val="2"/>
              </w:numPr>
            </w:pPr>
            <w:r>
              <w:t>Komal:</w:t>
            </w:r>
          </w:p>
          <w:p w14:paraId="1C2C9FE0" w14:textId="628CA9E4" w:rsidR="006C74C1" w:rsidRDefault="002D34F0" w:rsidP="006C74C1">
            <w:pPr>
              <w:pStyle w:val="Content"/>
              <w:ind w:left="1080"/>
            </w:pPr>
            <w:r>
              <w:t>I have used my name often as a keyword because I want someone to find out this portfolio by name. As I wanted to make my own identity so its my first step towards it.</w:t>
            </w:r>
          </w:p>
        </w:tc>
      </w:tr>
    </w:tbl>
    <w:p w14:paraId="2B1378AE" w14:textId="77777777" w:rsidR="002D34F0" w:rsidRDefault="002D34F0" w:rsidP="002D34F0">
      <w:pPr>
        <w:pStyle w:val="ListParagraph"/>
        <w:numPr>
          <w:ilvl w:val="0"/>
          <w:numId w:val="1"/>
        </w:numPr>
        <w:rPr>
          <w:b w:val="0"/>
          <w:bCs/>
        </w:rPr>
      </w:pPr>
      <w:r w:rsidRPr="002D34F0">
        <w:rPr>
          <w:b w:val="0"/>
          <w:bCs/>
        </w:rPr>
        <w:t>De</w:t>
      </w:r>
      <w:r>
        <w:rPr>
          <w:b w:val="0"/>
          <w:bCs/>
        </w:rPr>
        <w:t>sign the basic structure of your website and create an XML site map.</w:t>
      </w:r>
    </w:p>
    <w:p w14:paraId="723D9CD6" w14:textId="77777777" w:rsidR="00E06A62" w:rsidRDefault="00E06A62" w:rsidP="00E06A62">
      <w:pPr>
        <w:ind w:left="360"/>
        <w:rPr>
          <w:b w:val="0"/>
          <w:bCs/>
        </w:rPr>
      </w:pPr>
      <w:r>
        <w:rPr>
          <w:b w:val="0"/>
          <w:bCs/>
        </w:rPr>
        <w:t xml:space="preserve">Answer: I am attaching a code which shows the sitemap for my portfolio. I used main.js file to build my website. I have used one main </w:t>
      </w:r>
      <w:proofErr w:type="gramStart"/>
      <w:r>
        <w:rPr>
          <w:b w:val="0"/>
          <w:bCs/>
        </w:rPr>
        <w:t>components</w:t>
      </w:r>
      <w:proofErr w:type="gramEnd"/>
      <w:r>
        <w:rPr>
          <w:b w:val="0"/>
          <w:bCs/>
        </w:rPr>
        <w:t xml:space="preserve"> along with some mini components which contains all the code.</w:t>
      </w:r>
    </w:p>
    <w:p w14:paraId="39F52EB7" w14:textId="77777777" w:rsidR="00E06A62" w:rsidRDefault="00E06A62" w:rsidP="00E06A62">
      <w:pPr>
        <w:ind w:left="360"/>
        <w:rPr>
          <w:b w:val="0"/>
          <w:bCs/>
        </w:rPr>
      </w:pPr>
      <w:r>
        <w:rPr>
          <w:b w:val="0"/>
          <w:bCs/>
        </w:rPr>
        <w:t xml:space="preserve">       &lt;?xml version=’1.0’ encoding</w:t>
      </w:r>
      <w:proofErr w:type="gramStart"/>
      <w:r>
        <w:rPr>
          <w:b w:val="0"/>
          <w:bCs/>
        </w:rPr>
        <w:t>=”UTF</w:t>
      </w:r>
      <w:proofErr w:type="gramEnd"/>
      <w:r>
        <w:rPr>
          <w:b w:val="0"/>
          <w:bCs/>
        </w:rPr>
        <w:t>-8”?&gt;</w:t>
      </w:r>
    </w:p>
    <w:p w14:paraId="2DEE7349" w14:textId="77777777" w:rsidR="00C647B0" w:rsidRDefault="00E06A62" w:rsidP="00C647B0">
      <w:pPr>
        <w:ind w:left="360"/>
        <w:rPr>
          <w:b w:val="0"/>
          <w:bCs/>
        </w:rPr>
      </w:pPr>
      <w:r>
        <w:rPr>
          <w:b w:val="0"/>
          <w:bCs/>
        </w:rPr>
        <w:t>&lt;</w:t>
      </w:r>
      <w:proofErr w:type="spellStart"/>
      <w:r>
        <w:rPr>
          <w:b w:val="0"/>
          <w:bCs/>
        </w:rPr>
        <w:t>urlset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xmlns</w:t>
      </w:r>
      <w:proofErr w:type="spellEnd"/>
      <w:r w:rsidR="00C647B0">
        <w:rPr>
          <w:b w:val="0"/>
          <w:bCs/>
        </w:rPr>
        <w:t>=”h”&gt;</w:t>
      </w:r>
    </w:p>
    <w:p w14:paraId="348E37D0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&gt;</w:t>
      </w:r>
    </w:p>
    <w:p w14:paraId="58C21584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lastRenderedPageBreak/>
        <w:t>&lt;loc&gt;&lt;/loc&gt;</w:t>
      </w:r>
    </w:p>
    <w:p w14:paraId="2D66F9B0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</w:t>
      </w:r>
      <w:proofErr w:type="spellStart"/>
      <w:r>
        <w:rPr>
          <w:b w:val="0"/>
          <w:bCs/>
        </w:rPr>
        <w:t>lastmod</w:t>
      </w:r>
      <w:proofErr w:type="spellEnd"/>
      <w:r>
        <w:rPr>
          <w:b w:val="0"/>
          <w:bCs/>
        </w:rPr>
        <w:t>&gt;2022-06-30&lt;/</w:t>
      </w:r>
      <w:proofErr w:type="spellStart"/>
      <w:r>
        <w:rPr>
          <w:b w:val="0"/>
          <w:bCs/>
        </w:rPr>
        <w:t>lastmod</w:t>
      </w:r>
      <w:proofErr w:type="spellEnd"/>
      <w:r>
        <w:rPr>
          <w:b w:val="0"/>
          <w:bCs/>
        </w:rPr>
        <w:t>&gt;</w:t>
      </w:r>
    </w:p>
    <w:p w14:paraId="6CA178DB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</w:t>
      </w:r>
      <w:proofErr w:type="spellStart"/>
      <w:r>
        <w:rPr>
          <w:b w:val="0"/>
          <w:bCs/>
        </w:rPr>
        <w:t>changefreq</w:t>
      </w:r>
      <w:proofErr w:type="spellEnd"/>
      <w:r>
        <w:rPr>
          <w:b w:val="0"/>
          <w:bCs/>
        </w:rPr>
        <w:t>&gt;monthly&lt;/</w:t>
      </w:r>
      <w:proofErr w:type="spellStart"/>
      <w:r>
        <w:rPr>
          <w:b w:val="0"/>
          <w:bCs/>
        </w:rPr>
        <w:t>changefreq</w:t>
      </w:r>
      <w:proofErr w:type="spellEnd"/>
      <w:r>
        <w:rPr>
          <w:b w:val="0"/>
          <w:bCs/>
        </w:rPr>
        <w:t>&gt;</w:t>
      </w:r>
    </w:p>
    <w:p w14:paraId="18A79B48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&lt;priority&gt;1.0&lt;/priority&gt;</w:t>
      </w:r>
    </w:p>
    <w:p w14:paraId="3DDC1E32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&gt;</w:t>
      </w:r>
    </w:p>
    <w:p w14:paraId="5772505A" w14:textId="77777777" w:rsidR="00C647B0" w:rsidRDefault="00C647B0" w:rsidP="00C647B0">
      <w:pPr>
        <w:ind w:left="360"/>
        <w:rPr>
          <w:b w:val="0"/>
          <w:bCs/>
        </w:rPr>
      </w:pPr>
      <w:r>
        <w:rPr>
          <w:b w:val="0"/>
          <w:bCs/>
        </w:rPr>
        <w:t>&lt;/</w:t>
      </w:r>
      <w:proofErr w:type="spellStart"/>
      <w:r>
        <w:rPr>
          <w:b w:val="0"/>
          <w:bCs/>
        </w:rPr>
        <w:t>urlset</w:t>
      </w:r>
      <w:proofErr w:type="spellEnd"/>
      <w:r>
        <w:rPr>
          <w:b w:val="0"/>
          <w:bCs/>
        </w:rPr>
        <w:t>&gt;</w:t>
      </w:r>
    </w:p>
    <w:p w14:paraId="1C892D73" w14:textId="77777777" w:rsidR="00C647B0" w:rsidRDefault="00C647B0" w:rsidP="00C647B0">
      <w:pPr>
        <w:ind w:left="360"/>
        <w:rPr>
          <w:b w:val="0"/>
          <w:bCs/>
        </w:rPr>
      </w:pPr>
    </w:p>
    <w:p w14:paraId="496E05B6" w14:textId="0971B8AE" w:rsidR="00C647B0" w:rsidRDefault="00C647B0" w:rsidP="00C647B0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Search for local competitors, try to find individual people, not a company.</w:t>
      </w:r>
    </w:p>
    <w:p w14:paraId="6AC69E3C" w14:textId="39D48609" w:rsidR="00C647B0" w:rsidRDefault="00B67CF4" w:rsidP="00C647B0">
      <w:pPr>
        <w:pStyle w:val="ListParagraph"/>
        <w:rPr>
          <w:b w:val="0"/>
          <w:bCs/>
        </w:rPr>
      </w:pPr>
      <w:r>
        <w:rPr>
          <w:b w:val="0"/>
          <w:bCs/>
        </w:rPr>
        <w:t xml:space="preserve">Answer: </w:t>
      </w:r>
      <w:r w:rsidR="00C647B0">
        <w:rPr>
          <w:b w:val="0"/>
          <w:bCs/>
        </w:rPr>
        <w:t>Here is the list of competitors whom I found when I was searching for keywords</w:t>
      </w:r>
      <w:r>
        <w:rPr>
          <w:b w:val="0"/>
          <w:bCs/>
        </w:rPr>
        <w:t>.</w:t>
      </w:r>
    </w:p>
    <w:p w14:paraId="2926DCB1" w14:textId="52ED2879" w:rsidR="00B67CF4" w:rsidRDefault="00B67CF4" w:rsidP="00C647B0">
      <w:pPr>
        <w:pStyle w:val="ListParagraph"/>
        <w:rPr>
          <w:b w:val="0"/>
          <w:bCs/>
        </w:rPr>
      </w:pPr>
    </w:p>
    <w:p w14:paraId="6F36904E" w14:textId="73E98772" w:rsidR="00B67CF4" w:rsidRDefault="00B67CF4" w:rsidP="00735A2C">
      <w:pPr>
        <w:rPr>
          <w:b w:val="0"/>
          <w:bCs/>
        </w:rPr>
      </w:pPr>
    </w:p>
    <w:p w14:paraId="60FE21E3" w14:textId="1066FCE0" w:rsidR="00735A2C" w:rsidRDefault="00735A2C" w:rsidP="00735A2C">
      <w:pPr>
        <w:rPr>
          <w:b w:val="0"/>
          <w:bCs/>
        </w:rPr>
      </w:pPr>
    </w:p>
    <w:p w14:paraId="59FFD712" w14:textId="46EAA222" w:rsidR="00735A2C" w:rsidRDefault="00735A2C" w:rsidP="00735A2C">
      <w:pPr>
        <w:rPr>
          <w:b w:val="0"/>
          <w:bCs/>
        </w:rPr>
      </w:pPr>
    </w:p>
    <w:p w14:paraId="325ACEF7" w14:textId="60C2A0B0" w:rsidR="00735A2C" w:rsidRDefault="00735A2C" w:rsidP="00735A2C">
      <w:pPr>
        <w:rPr>
          <w:b w:val="0"/>
          <w:bCs/>
        </w:rPr>
      </w:pPr>
    </w:p>
    <w:p w14:paraId="259B5A4E" w14:textId="53E4180F" w:rsidR="00735A2C" w:rsidRDefault="00735A2C" w:rsidP="00735A2C">
      <w:pPr>
        <w:rPr>
          <w:b w:val="0"/>
          <w:bCs/>
        </w:rPr>
      </w:pPr>
    </w:p>
    <w:p w14:paraId="707BDA5A" w14:textId="5A74A5E8" w:rsidR="00735A2C" w:rsidRDefault="00735A2C" w:rsidP="00735A2C">
      <w:pPr>
        <w:rPr>
          <w:b w:val="0"/>
          <w:bCs/>
        </w:rPr>
      </w:pPr>
    </w:p>
    <w:p w14:paraId="480D8ED2" w14:textId="08BF4A22" w:rsidR="00735A2C" w:rsidRDefault="00735A2C" w:rsidP="00735A2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Use tools like open link profiler to find the backlinks for your competitors.</w:t>
      </w:r>
    </w:p>
    <w:p w14:paraId="2D8BC189" w14:textId="20D078CE" w:rsidR="00735A2C" w:rsidRDefault="00735A2C" w:rsidP="00735A2C">
      <w:pPr>
        <w:ind w:left="360"/>
        <w:rPr>
          <w:b w:val="0"/>
          <w:bCs/>
        </w:rPr>
      </w:pPr>
      <w:r>
        <w:rPr>
          <w:b w:val="0"/>
          <w:bCs/>
        </w:rPr>
        <w:t>Answer: I have researched in details two competitors while I was searching for keywords.</w:t>
      </w:r>
    </w:p>
    <w:p w14:paraId="78B727FC" w14:textId="2585F4BF" w:rsidR="00735A2C" w:rsidRDefault="00735A2C" w:rsidP="00735A2C">
      <w:pPr>
        <w:ind w:left="360"/>
        <w:rPr>
          <w:b w:val="0"/>
          <w:bCs/>
        </w:rPr>
      </w:pPr>
    </w:p>
    <w:p w14:paraId="1F0B0327" w14:textId="0484B8C0" w:rsidR="00735A2C" w:rsidRDefault="00735A2C" w:rsidP="00735A2C">
      <w:pPr>
        <w:ind w:left="360"/>
        <w:rPr>
          <w:b w:val="0"/>
          <w:bCs/>
        </w:rPr>
      </w:pPr>
    </w:p>
    <w:p w14:paraId="72B05F76" w14:textId="734B172B" w:rsidR="00735A2C" w:rsidRDefault="00735A2C" w:rsidP="00735A2C">
      <w:pPr>
        <w:ind w:left="360"/>
        <w:rPr>
          <w:b w:val="0"/>
          <w:bCs/>
        </w:rPr>
      </w:pPr>
    </w:p>
    <w:p w14:paraId="22C4BCA4" w14:textId="7085A855" w:rsidR="00735A2C" w:rsidRDefault="00735A2C" w:rsidP="00735A2C">
      <w:pPr>
        <w:ind w:left="360"/>
        <w:rPr>
          <w:b w:val="0"/>
          <w:bCs/>
        </w:rPr>
      </w:pPr>
    </w:p>
    <w:p w14:paraId="5297AD07" w14:textId="1FD5D1F7" w:rsidR="00735A2C" w:rsidRDefault="00735A2C" w:rsidP="00735A2C">
      <w:pPr>
        <w:ind w:left="360"/>
        <w:rPr>
          <w:b w:val="0"/>
          <w:bCs/>
        </w:rPr>
      </w:pPr>
    </w:p>
    <w:p w14:paraId="68E4C433" w14:textId="2B47BFB5" w:rsidR="00735A2C" w:rsidRDefault="00735A2C" w:rsidP="00735A2C">
      <w:pPr>
        <w:ind w:left="360"/>
        <w:rPr>
          <w:b w:val="0"/>
          <w:bCs/>
        </w:rPr>
      </w:pPr>
    </w:p>
    <w:p w14:paraId="7A923ACC" w14:textId="56E69F37" w:rsidR="00735A2C" w:rsidRDefault="00735A2C" w:rsidP="00735A2C">
      <w:pPr>
        <w:ind w:left="360"/>
        <w:rPr>
          <w:b w:val="0"/>
          <w:bCs/>
        </w:rPr>
      </w:pPr>
    </w:p>
    <w:p w14:paraId="6876EB9A" w14:textId="35395EFE" w:rsidR="00735A2C" w:rsidRDefault="00735A2C" w:rsidP="00735A2C">
      <w:pPr>
        <w:ind w:left="360"/>
        <w:rPr>
          <w:b w:val="0"/>
          <w:bCs/>
        </w:rPr>
      </w:pPr>
    </w:p>
    <w:p w14:paraId="74FE0D43" w14:textId="514FBF1F" w:rsidR="00735A2C" w:rsidRDefault="00735A2C" w:rsidP="00735A2C">
      <w:pPr>
        <w:ind w:left="360"/>
        <w:rPr>
          <w:b w:val="0"/>
          <w:bCs/>
        </w:rPr>
      </w:pPr>
    </w:p>
    <w:p w14:paraId="7B63E4CB" w14:textId="424D4C76" w:rsidR="00735A2C" w:rsidRDefault="00735A2C" w:rsidP="00735A2C">
      <w:pPr>
        <w:ind w:left="360"/>
        <w:rPr>
          <w:b w:val="0"/>
          <w:bCs/>
        </w:rPr>
      </w:pPr>
    </w:p>
    <w:p w14:paraId="2A7B2981" w14:textId="51F3FD26" w:rsidR="00735A2C" w:rsidRDefault="00735A2C" w:rsidP="00735A2C">
      <w:pPr>
        <w:ind w:left="360"/>
        <w:rPr>
          <w:b w:val="0"/>
          <w:bCs/>
        </w:rPr>
      </w:pPr>
    </w:p>
    <w:p w14:paraId="184378FE" w14:textId="6F85681C" w:rsidR="00735A2C" w:rsidRDefault="00735A2C" w:rsidP="00735A2C">
      <w:pPr>
        <w:ind w:left="360"/>
        <w:rPr>
          <w:b w:val="0"/>
          <w:bCs/>
        </w:rPr>
      </w:pPr>
    </w:p>
    <w:p w14:paraId="6BF7F115" w14:textId="0DC38CF9" w:rsidR="00735A2C" w:rsidRDefault="00735A2C" w:rsidP="00735A2C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lastRenderedPageBreak/>
        <w:t xml:space="preserve">Create a brief </w:t>
      </w:r>
      <w:proofErr w:type="gramStart"/>
      <w:r>
        <w:rPr>
          <w:b w:val="0"/>
          <w:bCs/>
        </w:rPr>
        <w:t>plan(</w:t>
      </w:r>
      <w:proofErr w:type="gramEnd"/>
      <w:r>
        <w:rPr>
          <w:b w:val="0"/>
          <w:bCs/>
        </w:rPr>
        <w:t>about 650 words) describing your SEO strategy</w:t>
      </w:r>
      <w:r w:rsidR="00D74447">
        <w:rPr>
          <w:b w:val="0"/>
          <w:bCs/>
        </w:rPr>
        <w:t xml:space="preserve"> would be to improve your ranking for your chosen keywords and how you would deal with your competition. Note: You don’t have to implement the strategy.</w:t>
      </w:r>
    </w:p>
    <w:p w14:paraId="1FCAF7D1" w14:textId="28EA561C" w:rsidR="00B67CF4" w:rsidRDefault="00D74447" w:rsidP="00D74447">
      <w:pPr>
        <w:ind w:left="360"/>
        <w:rPr>
          <w:b w:val="0"/>
          <w:bCs/>
        </w:rPr>
      </w:pPr>
      <w:r>
        <w:rPr>
          <w:b w:val="0"/>
          <w:bCs/>
        </w:rPr>
        <w:br/>
        <w:t xml:space="preserve">Answer: There are plenty of ways to improve the SEO strategy of a webpage. All SEO strategy differs from one type of strategy to another. Currently I will shed light on three main types of SEO strategy that are using very </w:t>
      </w:r>
      <w:r w:rsidR="00A9221C">
        <w:rPr>
          <w:b w:val="0"/>
          <w:bCs/>
        </w:rPr>
        <w:t>much and helps to improve an individual with their website</w:t>
      </w:r>
    </w:p>
    <w:p w14:paraId="40F6364E" w14:textId="408E28C6" w:rsidR="00A9221C" w:rsidRDefault="00A9221C" w:rsidP="00D74447">
      <w:pPr>
        <w:ind w:left="360"/>
        <w:rPr>
          <w:b w:val="0"/>
          <w:bCs/>
        </w:rPr>
      </w:pPr>
    </w:p>
    <w:p w14:paraId="28BF16FD" w14:textId="589BA5C0" w:rsidR="00A9221C" w:rsidRDefault="00A9221C" w:rsidP="00A9221C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On-page SEO:</w:t>
      </w:r>
    </w:p>
    <w:p w14:paraId="66329396" w14:textId="40CBCC47" w:rsidR="00A9221C" w:rsidRDefault="00A9221C" w:rsidP="00A9221C">
      <w:pPr>
        <w:pStyle w:val="ListParagraph"/>
        <w:ind w:left="1440"/>
        <w:rPr>
          <w:rStyle w:val="hgkelc"/>
          <w:b w:val="0"/>
          <w:bCs/>
          <w:lang w:val="en"/>
        </w:rPr>
      </w:pPr>
      <w:r>
        <w:rPr>
          <w:b w:val="0"/>
          <w:bCs/>
        </w:rPr>
        <w:t xml:space="preserve">On-page SEO is also called On-site SEO which </w:t>
      </w:r>
      <w:r w:rsidRPr="00A9221C">
        <w:rPr>
          <w:rStyle w:val="hgkelc"/>
          <w:b w:val="0"/>
          <w:bCs/>
          <w:lang w:val="en"/>
        </w:rPr>
        <w:t>is the practice of optimizing elements on a website</w:t>
      </w:r>
      <w:r>
        <w:rPr>
          <w:rStyle w:val="hgkelc"/>
          <w:b w:val="0"/>
          <w:bCs/>
          <w:lang w:val="en"/>
        </w:rPr>
        <w:t xml:space="preserve"> </w:t>
      </w:r>
      <w:r w:rsidRPr="00A9221C">
        <w:rPr>
          <w:rStyle w:val="hgkelc"/>
          <w:b w:val="0"/>
          <w:bCs/>
          <w:lang w:val="en"/>
        </w:rPr>
        <w:t>in order to rank higher and earn more relevant traffic from search engines</w:t>
      </w:r>
      <w:r>
        <w:rPr>
          <w:rStyle w:val="hgkelc"/>
          <w:b w:val="0"/>
          <w:bCs/>
          <w:lang w:val="en"/>
        </w:rPr>
        <w:t>.</w:t>
      </w:r>
    </w:p>
    <w:p w14:paraId="65689D87" w14:textId="35EBFED4" w:rsidR="00A9221C" w:rsidRDefault="00A9221C" w:rsidP="00A9221C">
      <w:pPr>
        <w:pStyle w:val="ListParagraph"/>
        <w:ind w:left="1440"/>
        <w:rPr>
          <w:rStyle w:val="hgkelc"/>
          <w:b w:val="0"/>
          <w:bCs/>
          <w:lang w:val="en"/>
        </w:rPr>
      </w:pPr>
      <w:r>
        <w:rPr>
          <w:rStyle w:val="hgkelc"/>
          <w:b w:val="0"/>
          <w:bCs/>
          <w:lang w:val="en"/>
        </w:rPr>
        <w:t xml:space="preserve">There are many different ways can be useful </w:t>
      </w:r>
      <w:r w:rsidR="00E061AB">
        <w:rPr>
          <w:rStyle w:val="hgkelc"/>
          <w:b w:val="0"/>
          <w:bCs/>
          <w:lang w:val="en"/>
        </w:rPr>
        <w:t xml:space="preserve">to make On-page SEO better </w:t>
      </w:r>
    </w:p>
    <w:p w14:paraId="399BED2C" w14:textId="7752E9EC" w:rsidR="00E061AB" w:rsidRDefault="00E061AB" w:rsidP="00A9221C">
      <w:pPr>
        <w:pStyle w:val="ListParagraph"/>
        <w:ind w:left="1440"/>
        <w:rPr>
          <w:rStyle w:val="hgkelc"/>
          <w:b w:val="0"/>
          <w:bCs/>
          <w:lang w:val="en"/>
        </w:rPr>
      </w:pPr>
      <w:r>
        <w:rPr>
          <w:rStyle w:val="hgkelc"/>
          <w:b w:val="0"/>
          <w:bCs/>
          <w:lang w:val="en"/>
        </w:rPr>
        <w:t>It mainly refers to keywords and the content of a site.</w:t>
      </w:r>
    </w:p>
    <w:p w14:paraId="42E4EBC9" w14:textId="63364AF8" w:rsidR="00E061AB" w:rsidRDefault="00E061AB" w:rsidP="00A9221C">
      <w:pPr>
        <w:pStyle w:val="ListParagraph"/>
        <w:ind w:left="1440"/>
        <w:rPr>
          <w:rStyle w:val="hgkelc"/>
          <w:b w:val="0"/>
          <w:bCs/>
          <w:lang w:val="en"/>
        </w:rPr>
      </w:pPr>
    </w:p>
    <w:p w14:paraId="34E6FAD7" w14:textId="1C3EAE1B" w:rsidR="00E061AB" w:rsidRDefault="00E061AB" w:rsidP="00E061AB">
      <w:pPr>
        <w:pStyle w:val="ListParagraph"/>
        <w:numPr>
          <w:ilvl w:val="0"/>
          <w:numId w:val="9"/>
        </w:numPr>
        <w:rPr>
          <w:rStyle w:val="words"/>
          <w:b w:val="0"/>
          <w:bCs/>
        </w:rPr>
      </w:pPr>
      <w:r w:rsidRPr="00E061AB">
        <w:rPr>
          <w:b w:val="0"/>
          <w:bCs/>
        </w:rPr>
        <w:t>First</w:t>
      </w:r>
      <w:r w:rsidR="00C572A7">
        <w:rPr>
          <w:b w:val="0"/>
          <w:bCs/>
        </w:rPr>
        <w:t xml:space="preserve"> of all,</w:t>
      </w:r>
      <w:r w:rsidRPr="00E061AB">
        <w:rPr>
          <w:b w:val="0"/>
          <w:bCs/>
        </w:rPr>
        <w:t xml:space="preserve"> I will </w:t>
      </w:r>
      <w:r w:rsidRPr="00E061AB">
        <w:rPr>
          <w:rStyle w:val="words"/>
          <w:b w:val="0"/>
          <w:bCs/>
        </w:rPr>
        <w:t>inquire about</w:t>
      </w:r>
      <w:r w:rsidRPr="00E061AB">
        <w:rPr>
          <w:b w:val="0"/>
          <w:bCs/>
        </w:rPr>
        <w:t xml:space="preserve"> the </w:t>
      </w:r>
      <w:r w:rsidRPr="00E061AB">
        <w:rPr>
          <w:rStyle w:val="words"/>
          <w:b w:val="0"/>
          <w:bCs/>
        </w:rPr>
        <w:t>watchwords</w:t>
      </w:r>
      <w:r w:rsidRPr="00E061AB">
        <w:rPr>
          <w:b w:val="0"/>
          <w:bCs/>
        </w:rPr>
        <w:t xml:space="preserve"> I </w:t>
      </w:r>
      <w:r w:rsidRPr="00E061AB">
        <w:rPr>
          <w:rStyle w:val="words"/>
          <w:b w:val="0"/>
          <w:bCs/>
        </w:rPr>
        <w:t>need</w:t>
      </w:r>
      <w:r w:rsidRPr="00E061AB">
        <w:rPr>
          <w:b w:val="0"/>
          <w:bCs/>
        </w:rPr>
        <w:t xml:space="preserve"> to rank for. And </w:t>
      </w:r>
      <w:r w:rsidRPr="00E061AB">
        <w:rPr>
          <w:rStyle w:val="words"/>
          <w:b w:val="0"/>
          <w:bCs/>
        </w:rPr>
        <w:t>agreeing</w:t>
      </w:r>
      <w:r w:rsidRPr="00E061AB">
        <w:rPr>
          <w:b w:val="0"/>
          <w:bCs/>
        </w:rPr>
        <w:t xml:space="preserve"> to that I can </w:t>
      </w:r>
      <w:r w:rsidRPr="00E061AB">
        <w:rPr>
          <w:rStyle w:val="words"/>
          <w:b w:val="0"/>
          <w:bCs/>
        </w:rPr>
        <w:t>put</w:t>
      </w:r>
      <w:r w:rsidRPr="00E061AB">
        <w:rPr>
          <w:b w:val="0"/>
          <w:bCs/>
        </w:rPr>
        <w:t xml:space="preserve"> </w:t>
      </w:r>
      <w:r w:rsidRPr="00E061AB">
        <w:rPr>
          <w:rStyle w:val="words"/>
          <w:b w:val="0"/>
          <w:bCs/>
        </w:rPr>
        <w:t>substance</w:t>
      </w:r>
      <w:r w:rsidRPr="00E061AB">
        <w:rPr>
          <w:b w:val="0"/>
          <w:bCs/>
        </w:rPr>
        <w:t xml:space="preserve"> and </w:t>
      </w:r>
      <w:r w:rsidRPr="00E061AB">
        <w:rPr>
          <w:rStyle w:val="words"/>
          <w:b w:val="0"/>
          <w:bCs/>
        </w:rPr>
        <w:t>utilize</w:t>
      </w:r>
      <w:r w:rsidRPr="00E061AB">
        <w:rPr>
          <w:b w:val="0"/>
          <w:bCs/>
        </w:rPr>
        <w:t xml:space="preserve"> related </w:t>
      </w:r>
      <w:r w:rsidRPr="00E061AB">
        <w:rPr>
          <w:rStyle w:val="words"/>
          <w:b w:val="0"/>
          <w:bCs/>
        </w:rPr>
        <w:t>catchphrases</w:t>
      </w:r>
      <w:r w:rsidRPr="00E061AB">
        <w:rPr>
          <w:b w:val="0"/>
          <w:bCs/>
        </w:rPr>
        <w:t xml:space="preserve">. So, as in my case, I </w:t>
      </w:r>
      <w:r w:rsidRPr="00E061AB">
        <w:rPr>
          <w:rStyle w:val="words"/>
          <w:b w:val="0"/>
          <w:bCs/>
        </w:rPr>
        <w:t>need</w:t>
      </w:r>
      <w:r w:rsidRPr="00E061AB">
        <w:rPr>
          <w:b w:val="0"/>
          <w:bCs/>
        </w:rPr>
        <w:t xml:space="preserve"> to </w:t>
      </w:r>
      <w:r w:rsidRPr="00E061AB">
        <w:rPr>
          <w:rStyle w:val="words"/>
          <w:b w:val="0"/>
          <w:bCs/>
        </w:rPr>
        <w:t>primarily</w:t>
      </w:r>
      <w:r w:rsidRPr="00E061AB">
        <w:rPr>
          <w:b w:val="0"/>
          <w:bCs/>
        </w:rPr>
        <w:t xml:space="preserve"> rank for </w:t>
      </w:r>
      <w:r w:rsidRPr="00E061AB">
        <w:rPr>
          <w:rStyle w:val="words"/>
          <w:b w:val="0"/>
          <w:bCs/>
        </w:rPr>
        <w:t>catchphrases</w:t>
      </w:r>
      <w:r w:rsidRPr="00E061AB">
        <w:rPr>
          <w:b w:val="0"/>
          <w:bCs/>
        </w:rPr>
        <w:t xml:space="preserve"> “web designer”, “graphic designer” and “komal”. I </w:t>
      </w:r>
      <w:r w:rsidRPr="00E061AB">
        <w:rPr>
          <w:rStyle w:val="words"/>
          <w:b w:val="0"/>
          <w:bCs/>
        </w:rPr>
        <w:t>investigated</w:t>
      </w:r>
      <w:r w:rsidRPr="00E061AB">
        <w:rPr>
          <w:b w:val="0"/>
          <w:bCs/>
        </w:rPr>
        <w:t xml:space="preserve"> these </w:t>
      </w:r>
      <w:r w:rsidRPr="00E061AB">
        <w:rPr>
          <w:rStyle w:val="words"/>
          <w:b w:val="0"/>
          <w:bCs/>
        </w:rPr>
        <w:t>watchwords</w:t>
      </w:r>
      <w:r w:rsidRPr="00E061AB">
        <w:rPr>
          <w:b w:val="0"/>
          <w:bCs/>
        </w:rPr>
        <w:t xml:space="preserve"> and web </w:t>
      </w:r>
      <w:r w:rsidRPr="00E061AB">
        <w:rPr>
          <w:rStyle w:val="words"/>
          <w:b w:val="0"/>
          <w:bCs/>
        </w:rPr>
        <w:t>designer</w:t>
      </w:r>
      <w:r w:rsidRPr="00E061AB">
        <w:rPr>
          <w:b w:val="0"/>
          <w:bCs/>
        </w:rPr>
        <w:t xml:space="preserve"> is </w:t>
      </w:r>
      <w:r w:rsidRPr="00E061AB">
        <w:rPr>
          <w:rStyle w:val="words"/>
          <w:b w:val="0"/>
          <w:bCs/>
        </w:rPr>
        <w:t>the foremost</w:t>
      </w:r>
      <w:r w:rsidRPr="00E061AB">
        <w:rPr>
          <w:b w:val="0"/>
          <w:bCs/>
        </w:rPr>
        <w:t xml:space="preserve"> common and </w:t>
      </w:r>
      <w:r w:rsidRPr="00E061AB">
        <w:rPr>
          <w:rStyle w:val="words"/>
          <w:b w:val="0"/>
          <w:bCs/>
        </w:rPr>
        <w:t>alluded</w:t>
      </w:r>
      <w:r w:rsidRPr="00E061AB">
        <w:rPr>
          <w:b w:val="0"/>
          <w:bCs/>
        </w:rPr>
        <w:t xml:space="preserve"> to as a head </w:t>
      </w:r>
      <w:r w:rsidRPr="00E061AB">
        <w:rPr>
          <w:rStyle w:val="words"/>
          <w:b w:val="0"/>
          <w:bCs/>
        </w:rPr>
        <w:t>catchphrase</w:t>
      </w:r>
      <w:r w:rsidRPr="00E061AB">
        <w:rPr>
          <w:b w:val="0"/>
          <w:bCs/>
        </w:rPr>
        <w:t xml:space="preserve">. So, </w:t>
      </w:r>
      <w:r w:rsidRPr="00E061AB">
        <w:rPr>
          <w:rStyle w:val="words"/>
          <w:b w:val="0"/>
          <w:bCs/>
        </w:rPr>
        <w:t>there's exceptionally</w:t>
      </w:r>
      <w:r w:rsidRPr="00E061AB">
        <w:rPr>
          <w:b w:val="0"/>
          <w:bCs/>
        </w:rPr>
        <w:t xml:space="preserve"> less chance I can get a rank for that </w:t>
      </w:r>
      <w:r w:rsidRPr="00E061AB">
        <w:rPr>
          <w:rStyle w:val="words"/>
          <w:b w:val="0"/>
          <w:bCs/>
        </w:rPr>
        <w:t>catchphrase</w:t>
      </w:r>
      <w:r w:rsidRPr="00E061AB">
        <w:rPr>
          <w:b w:val="0"/>
          <w:bCs/>
        </w:rPr>
        <w:t xml:space="preserve">. But </w:t>
      </w:r>
      <w:r w:rsidRPr="00E061AB">
        <w:rPr>
          <w:rStyle w:val="words"/>
          <w:b w:val="0"/>
          <w:bCs/>
        </w:rPr>
        <w:t>activity</w:t>
      </w:r>
      <w:r w:rsidRPr="00E061AB">
        <w:rPr>
          <w:b w:val="0"/>
          <w:bCs/>
        </w:rPr>
        <w:t xml:space="preserve"> </w:t>
      </w:r>
      <w:r w:rsidRPr="00E061AB">
        <w:rPr>
          <w:rStyle w:val="words"/>
          <w:b w:val="0"/>
          <w:bCs/>
        </w:rPr>
        <w:t>created</w:t>
      </w:r>
      <w:r w:rsidRPr="00E061AB">
        <w:rPr>
          <w:b w:val="0"/>
          <w:bCs/>
        </w:rPr>
        <w:t xml:space="preserve"> but this </w:t>
      </w:r>
      <w:r w:rsidRPr="00E061AB">
        <w:rPr>
          <w:rStyle w:val="words"/>
          <w:b w:val="0"/>
          <w:bCs/>
        </w:rPr>
        <w:t>catchphrase</w:t>
      </w:r>
      <w:r w:rsidRPr="00E061AB">
        <w:rPr>
          <w:b w:val="0"/>
          <w:bCs/>
        </w:rPr>
        <w:t xml:space="preserve"> is super </w:t>
      </w:r>
      <w:r w:rsidRPr="00E061AB">
        <w:rPr>
          <w:rStyle w:val="words"/>
          <w:b w:val="0"/>
          <w:bCs/>
        </w:rPr>
        <w:t>tall</w:t>
      </w:r>
      <w:r w:rsidRPr="00E061AB">
        <w:rPr>
          <w:b w:val="0"/>
          <w:bCs/>
        </w:rPr>
        <w:t xml:space="preserve"> so </w:t>
      </w:r>
      <w:r w:rsidRPr="00E061AB">
        <w:rPr>
          <w:rStyle w:val="words"/>
          <w:b w:val="0"/>
          <w:bCs/>
        </w:rPr>
        <w:t>this could</w:t>
      </w:r>
      <w:r w:rsidRPr="00E061AB">
        <w:rPr>
          <w:b w:val="0"/>
          <w:bCs/>
        </w:rPr>
        <w:t xml:space="preserve"> lead to much </w:t>
      </w:r>
      <w:r w:rsidRPr="00E061AB">
        <w:rPr>
          <w:rStyle w:val="words"/>
          <w:b w:val="0"/>
          <w:bCs/>
        </w:rPr>
        <w:t>development</w:t>
      </w:r>
      <w:r w:rsidRPr="00E061AB">
        <w:rPr>
          <w:b w:val="0"/>
          <w:bCs/>
        </w:rPr>
        <w:t xml:space="preserve"> of the </w:t>
      </w:r>
      <w:r w:rsidRPr="00E061AB">
        <w:rPr>
          <w:rStyle w:val="words"/>
          <w:b w:val="0"/>
          <w:bCs/>
        </w:rPr>
        <w:t>site</w:t>
      </w:r>
    </w:p>
    <w:p w14:paraId="2BAA041F" w14:textId="5987BDB4" w:rsidR="00C572A7" w:rsidRPr="00C572A7" w:rsidRDefault="00C572A7" w:rsidP="00E061AB">
      <w:pPr>
        <w:pStyle w:val="ListParagraph"/>
        <w:numPr>
          <w:ilvl w:val="0"/>
          <w:numId w:val="9"/>
        </w:numPr>
        <w:rPr>
          <w:b w:val="0"/>
          <w:bCs/>
        </w:rPr>
      </w:pPr>
      <w:r w:rsidRPr="00C572A7">
        <w:rPr>
          <w:b w:val="0"/>
          <w:bCs/>
        </w:rPr>
        <w:t xml:space="preserve">So, that way I </w:t>
      </w:r>
      <w:r w:rsidRPr="00C572A7">
        <w:rPr>
          <w:rStyle w:val="words"/>
          <w:b w:val="0"/>
          <w:bCs/>
        </w:rPr>
        <w:t>chosen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a really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particular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watchword</w:t>
      </w:r>
      <w:r w:rsidRPr="00C572A7">
        <w:rPr>
          <w:b w:val="0"/>
          <w:bCs/>
        </w:rPr>
        <w:t xml:space="preserve"> from web </w:t>
      </w:r>
      <w:r w:rsidRPr="00C572A7">
        <w:rPr>
          <w:rStyle w:val="words"/>
          <w:b w:val="0"/>
          <w:bCs/>
        </w:rPr>
        <w:t>improvement</w:t>
      </w:r>
      <w:r w:rsidRPr="00C572A7">
        <w:rPr>
          <w:b w:val="0"/>
          <w:bCs/>
        </w:rPr>
        <w:t xml:space="preserve"> which is </w:t>
      </w:r>
      <w:r>
        <w:rPr>
          <w:b w:val="0"/>
          <w:bCs/>
        </w:rPr>
        <w:t>Web Development and Designer</w:t>
      </w:r>
      <w:r w:rsidRPr="00C572A7">
        <w:rPr>
          <w:b w:val="0"/>
          <w:bCs/>
        </w:rPr>
        <w:t xml:space="preserve">. </w:t>
      </w:r>
      <w:r w:rsidRPr="00C572A7">
        <w:rPr>
          <w:rStyle w:val="words"/>
          <w:b w:val="0"/>
          <w:bCs/>
        </w:rPr>
        <w:t xml:space="preserve">Usually </w:t>
      </w:r>
      <w:r w:rsidRPr="00C572A7">
        <w:rPr>
          <w:b w:val="0"/>
          <w:bCs/>
        </w:rPr>
        <w:t xml:space="preserve">a long-tail </w:t>
      </w:r>
      <w:r w:rsidRPr="00C572A7">
        <w:rPr>
          <w:rStyle w:val="words"/>
          <w:b w:val="0"/>
          <w:bCs/>
        </w:rPr>
        <w:t>catchphrase</w:t>
      </w:r>
      <w:r w:rsidRPr="00C572A7">
        <w:rPr>
          <w:b w:val="0"/>
          <w:bCs/>
        </w:rPr>
        <w:t xml:space="preserve"> but </w:t>
      </w:r>
      <w:r w:rsidRPr="00C572A7">
        <w:rPr>
          <w:rStyle w:val="words"/>
          <w:b w:val="0"/>
          <w:bCs/>
        </w:rPr>
        <w:t xml:space="preserve">there's </w:t>
      </w:r>
      <w:r w:rsidRPr="00C572A7">
        <w:rPr>
          <w:b w:val="0"/>
          <w:bCs/>
        </w:rPr>
        <w:t>more chance to rank for it as well. An</w:t>
      </w:r>
      <w:r>
        <w:rPr>
          <w:b w:val="0"/>
          <w:bCs/>
        </w:rPr>
        <w:t>d</w:t>
      </w:r>
      <w:r w:rsidRPr="00C572A7">
        <w:rPr>
          <w:b w:val="0"/>
          <w:bCs/>
        </w:rPr>
        <w:t xml:space="preserve"> this </w:t>
      </w:r>
      <w:r w:rsidRPr="00C572A7">
        <w:rPr>
          <w:rStyle w:val="words"/>
          <w:b w:val="0"/>
          <w:bCs/>
        </w:rPr>
        <w:t>watchword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moreover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alludes</w:t>
      </w:r>
      <w:r w:rsidRPr="00C572A7">
        <w:rPr>
          <w:b w:val="0"/>
          <w:bCs/>
        </w:rPr>
        <w:t xml:space="preserve"> to my area of </w:t>
      </w:r>
      <w:r w:rsidRPr="00C572A7">
        <w:rPr>
          <w:rStyle w:val="words"/>
          <w:b w:val="0"/>
          <w:bCs/>
        </w:rPr>
        <w:t>intrigued</w:t>
      </w:r>
      <w:r w:rsidRPr="00C572A7">
        <w:rPr>
          <w:b w:val="0"/>
          <w:bCs/>
        </w:rPr>
        <w:t xml:space="preserve">. The other two </w:t>
      </w:r>
      <w:r w:rsidRPr="00C572A7">
        <w:rPr>
          <w:rStyle w:val="words"/>
          <w:b w:val="0"/>
          <w:bCs/>
        </w:rPr>
        <w:t>catchphrases</w:t>
      </w:r>
      <w:r w:rsidRPr="00C572A7">
        <w:rPr>
          <w:b w:val="0"/>
          <w:bCs/>
        </w:rPr>
        <w:t xml:space="preserve"> are also more </w:t>
      </w:r>
      <w:r w:rsidRPr="00C572A7">
        <w:rPr>
          <w:rStyle w:val="words"/>
          <w:b w:val="0"/>
          <w:bCs/>
        </w:rPr>
        <w:t>particular</w:t>
      </w:r>
      <w:r w:rsidRPr="00C572A7">
        <w:rPr>
          <w:b w:val="0"/>
          <w:bCs/>
        </w:rPr>
        <w:t xml:space="preserve"> that </w:t>
      </w:r>
      <w:r w:rsidRPr="00C572A7">
        <w:rPr>
          <w:rStyle w:val="words"/>
          <w:b w:val="0"/>
          <w:bCs/>
        </w:rPr>
        <w:t>individuals</w:t>
      </w:r>
      <w:r w:rsidRPr="00C572A7">
        <w:rPr>
          <w:b w:val="0"/>
          <w:bCs/>
        </w:rPr>
        <w:t xml:space="preserve"> don’t </w:t>
      </w:r>
      <w:r w:rsidRPr="00C572A7">
        <w:rPr>
          <w:rStyle w:val="words"/>
          <w:b w:val="0"/>
          <w:bCs/>
        </w:rPr>
        <w:t>regularly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hunt for</w:t>
      </w:r>
      <w:r w:rsidRPr="00C572A7">
        <w:rPr>
          <w:b w:val="0"/>
          <w:bCs/>
        </w:rPr>
        <w:t xml:space="preserve">. But chances are much </w:t>
      </w:r>
      <w:r w:rsidRPr="00C572A7">
        <w:rPr>
          <w:rStyle w:val="words"/>
          <w:b w:val="0"/>
          <w:bCs/>
        </w:rPr>
        <w:t>tall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to induce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positioned</w:t>
      </w:r>
      <w:r w:rsidRPr="00C572A7">
        <w:rPr>
          <w:b w:val="0"/>
          <w:bCs/>
        </w:rPr>
        <w:t xml:space="preserve"> for that</w:t>
      </w:r>
      <w:r>
        <w:t>.</w:t>
      </w:r>
    </w:p>
    <w:p w14:paraId="47858CA4" w14:textId="7E9EEA84" w:rsidR="00C572A7" w:rsidRDefault="00C572A7" w:rsidP="00E061AB">
      <w:pPr>
        <w:pStyle w:val="ListParagraph"/>
        <w:numPr>
          <w:ilvl w:val="0"/>
          <w:numId w:val="9"/>
        </w:numPr>
        <w:rPr>
          <w:b w:val="0"/>
          <w:bCs/>
        </w:rPr>
      </w:pPr>
      <w:r w:rsidRPr="00C572A7">
        <w:rPr>
          <w:b w:val="0"/>
          <w:bCs/>
        </w:rPr>
        <w:t xml:space="preserve">As I </w:t>
      </w:r>
      <w:r w:rsidRPr="00C572A7">
        <w:rPr>
          <w:rStyle w:val="words"/>
          <w:b w:val="0"/>
          <w:bCs/>
        </w:rPr>
        <w:t>chosen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utilizing</w:t>
      </w:r>
      <w:r w:rsidRPr="00C572A7">
        <w:rPr>
          <w:b w:val="0"/>
          <w:bCs/>
        </w:rPr>
        <w:t xml:space="preserve"> long-tail </w:t>
      </w:r>
      <w:r w:rsidRPr="00C572A7">
        <w:rPr>
          <w:rStyle w:val="words"/>
          <w:b w:val="0"/>
          <w:bCs/>
        </w:rPr>
        <w:t>watchwords</w:t>
      </w:r>
      <w:r w:rsidRPr="00C572A7">
        <w:rPr>
          <w:b w:val="0"/>
          <w:bCs/>
        </w:rPr>
        <w:t xml:space="preserve"> as </w:t>
      </w:r>
      <w:r w:rsidRPr="00C572A7">
        <w:rPr>
          <w:rStyle w:val="words"/>
          <w:b w:val="0"/>
          <w:bCs/>
        </w:rPr>
        <w:t>effectively</w:t>
      </w:r>
      <w:r w:rsidRPr="00C572A7">
        <w:rPr>
          <w:b w:val="0"/>
          <w:bCs/>
        </w:rPr>
        <w:t xml:space="preserve"> leads to our </w:t>
      </w:r>
      <w:r w:rsidRPr="00C572A7">
        <w:rPr>
          <w:rStyle w:val="words"/>
          <w:b w:val="0"/>
          <w:bCs/>
        </w:rPr>
        <w:t>site</w:t>
      </w:r>
      <w:r w:rsidRPr="00C572A7">
        <w:rPr>
          <w:b w:val="0"/>
          <w:bCs/>
        </w:rPr>
        <w:t xml:space="preserve"> for </w:t>
      </w:r>
      <w:r w:rsidRPr="00C572A7">
        <w:rPr>
          <w:rStyle w:val="words"/>
          <w:b w:val="0"/>
          <w:bCs/>
        </w:rPr>
        <w:t>clients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trying to find</w:t>
      </w:r>
      <w:r w:rsidRPr="00C572A7">
        <w:rPr>
          <w:b w:val="0"/>
          <w:bCs/>
        </w:rPr>
        <w:t xml:space="preserve"> that </w:t>
      </w:r>
      <w:r w:rsidRPr="00C572A7">
        <w:rPr>
          <w:rStyle w:val="words"/>
          <w:b w:val="0"/>
          <w:bCs/>
        </w:rPr>
        <w:t>particular</w:t>
      </w:r>
      <w:r w:rsidRPr="00C572A7">
        <w:rPr>
          <w:b w:val="0"/>
          <w:bCs/>
        </w:rPr>
        <w:t xml:space="preserve"> things. So, I will </w:t>
      </w:r>
      <w:r w:rsidRPr="00C572A7">
        <w:rPr>
          <w:rStyle w:val="words"/>
          <w:b w:val="0"/>
          <w:bCs/>
        </w:rPr>
        <w:t>discover</w:t>
      </w:r>
      <w:r w:rsidRPr="00C572A7">
        <w:rPr>
          <w:b w:val="0"/>
          <w:bCs/>
        </w:rPr>
        <w:t xml:space="preserve"> out more of </w:t>
      </w:r>
      <w:proofErr w:type="gramStart"/>
      <w:r w:rsidRPr="00C572A7">
        <w:rPr>
          <w:b w:val="0"/>
          <w:bCs/>
        </w:rPr>
        <w:t xml:space="preserve">these </w:t>
      </w:r>
      <w:r w:rsidRPr="00C572A7">
        <w:rPr>
          <w:rStyle w:val="words"/>
          <w:b w:val="0"/>
          <w:bCs/>
        </w:rPr>
        <w:t>sort</w:t>
      </w:r>
      <w:proofErr w:type="gramEnd"/>
      <w:r w:rsidRPr="00C572A7">
        <w:rPr>
          <w:b w:val="0"/>
          <w:bCs/>
        </w:rPr>
        <w:t xml:space="preserve"> of long-tail and </w:t>
      </w:r>
      <w:r w:rsidRPr="00C572A7">
        <w:rPr>
          <w:rStyle w:val="words"/>
          <w:b w:val="0"/>
          <w:bCs/>
        </w:rPr>
        <w:t>particular</w:t>
      </w:r>
      <w:r w:rsidRPr="00C572A7">
        <w:rPr>
          <w:b w:val="0"/>
          <w:bCs/>
        </w:rPr>
        <w:t xml:space="preserve"> words that have a </w:t>
      </w:r>
      <w:r w:rsidRPr="00C572A7">
        <w:rPr>
          <w:rStyle w:val="words"/>
          <w:b w:val="0"/>
          <w:bCs/>
        </w:rPr>
        <w:t>great</w:t>
      </w:r>
      <w:r w:rsidRPr="00C572A7">
        <w:rPr>
          <w:b w:val="0"/>
          <w:bCs/>
        </w:rPr>
        <w:t xml:space="preserve"> </w:t>
      </w:r>
      <w:r w:rsidRPr="00C572A7">
        <w:rPr>
          <w:b w:val="0"/>
          <w:bCs/>
        </w:rPr>
        <w:lastRenderedPageBreak/>
        <w:t xml:space="preserve">amount of </w:t>
      </w:r>
      <w:r w:rsidRPr="00C572A7">
        <w:rPr>
          <w:rStyle w:val="words"/>
          <w:b w:val="0"/>
          <w:bCs/>
        </w:rPr>
        <w:t>look</w:t>
      </w:r>
      <w:r w:rsidRPr="00C572A7">
        <w:rPr>
          <w:b w:val="0"/>
          <w:bCs/>
        </w:rPr>
        <w:t xml:space="preserve"> volume </w:t>
      </w:r>
      <w:r w:rsidRPr="00C572A7">
        <w:rPr>
          <w:rStyle w:val="words"/>
          <w:b w:val="0"/>
          <w:bCs/>
        </w:rPr>
        <w:t xml:space="preserve">additionally </w:t>
      </w:r>
      <w:r w:rsidRPr="00C572A7">
        <w:rPr>
          <w:b w:val="0"/>
          <w:bCs/>
        </w:rPr>
        <w:t xml:space="preserve">falls </w:t>
      </w:r>
      <w:r w:rsidRPr="00C572A7">
        <w:rPr>
          <w:rStyle w:val="words"/>
          <w:b w:val="0"/>
          <w:bCs/>
        </w:rPr>
        <w:t>beneath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the most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range</w:t>
      </w:r>
      <w:r w:rsidRPr="00C572A7">
        <w:rPr>
          <w:b w:val="0"/>
          <w:bCs/>
        </w:rPr>
        <w:t xml:space="preserve"> of my webpage.</w:t>
      </w:r>
    </w:p>
    <w:p w14:paraId="3197BC5F" w14:textId="1145C09A" w:rsidR="00C572A7" w:rsidRDefault="00C572A7" w:rsidP="00E061AB">
      <w:pPr>
        <w:pStyle w:val="ListParagraph"/>
        <w:numPr>
          <w:ilvl w:val="0"/>
          <w:numId w:val="9"/>
        </w:numPr>
        <w:rPr>
          <w:rStyle w:val="words"/>
          <w:b w:val="0"/>
          <w:bCs/>
        </w:rPr>
      </w:pPr>
      <w:r w:rsidRPr="00C572A7">
        <w:rPr>
          <w:b w:val="0"/>
          <w:bCs/>
        </w:rPr>
        <w:t xml:space="preserve">Moreover, I will </w:t>
      </w:r>
      <w:r w:rsidRPr="00C572A7">
        <w:rPr>
          <w:rStyle w:val="words"/>
          <w:b w:val="0"/>
          <w:bCs/>
        </w:rPr>
        <w:t>utilize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chosen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watchwords</w:t>
      </w:r>
      <w:r w:rsidRPr="00C572A7">
        <w:rPr>
          <w:b w:val="0"/>
          <w:bCs/>
        </w:rPr>
        <w:t xml:space="preserve"> in my </w:t>
      </w:r>
      <w:r w:rsidRPr="00C572A7">
        <w:rPr>
          <w:rStyle w:val="words"/>
          <w:b w:val="0"/>
          <w:bCs/>
        </w:rPr>
        <w:t>fundamental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zone</w:t>
      </w:r>
      <w:r w:rsidRPr="00C572A7">
        <w:rPr>
          <w:b w:val="0"/>
          <w:bCs/>
        </w:rPr>
        <w:t xml:space="preserve"> of the webpage </w:t>
      </w:r>
      <w:r w:rsidRPr="00C572A7">
        <w:rPr>
          <w:rStyle w:val="words"/>
          <w:b w:val="0"/>
          <w:bCs/>
        </w:rPr>
        <w:t>just like the</w:t>
      </w:r>
      <w:r w:rsidRPr="00C572A7">
        <w:rPr>
          <w:b w:val="0"/>
          <w:bCs/>
        </w:rPr>
        <w:t xml:space="preserve"> title tag and h1 heading tag. </w:t>
      </w:r>
      <w:r w:rsidRPr="00C572A7">
        <w:rPr>
          <w:rStyle w:val="words"/>
          <w:b w:val="0"/>
          <w:bCs/>
        </w:rPr>
        <w:t>This will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grant</w:t>
      </w:r>
      <w:r w:rsidRPr="00C572A7">
        <w:rPr>
          <w:b w:val="0"/>
          <w:bCs/>
        </w:rPr>
        <w:t xml:space="preserve"> a clear and </w:t>
      </w:r>
      <w:r w:rsidRPr="00C572A7">
        <w:rPr>
          <w:rStyle w:val="words"/>
          <w:b w:val="0"/>
          <w:bCs/>
        </w:rPr>
        <w:t>great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see</w:t>
      </w:r>
      <w:r w:rsidRPr="00C572A7">
        <w:rPr>
          <w:b w:val="0"/>
          <w:bCs/>
        </w:rPr>
        <w:t xml:space="preserve"> to google web crawlers </w:t>
      </w:r>
      <w:r w:rsidRPr="00C572A7">
        <w:rPr>
          <w:rStyle w:val="words"/>
          <w:b w:val="0"/>
          <w:bCs/>
        </w:rPr>
        <w:t>almost</w:t>
      </w:r>
      <w:r w:rsidRPr="00C572A7">
        <w:rPr>
          <w:b w:val="0"/>
          <w:bCs/>
        </w:rPr>
        <w:t xml:space="preserve"> the </w:t>
      </w:r>
      <w:r w:rsidRPr="00C572A7">
        <w:rPr>
          <w:rStyle w:val="words"/>
          <w:b w:val="0"/>
          <w:bCs/>
        </w:rPr>
        <w:t>substance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interior</w:t>
      </w:r>
      <w:r w:rsidRPr="00C572A7">
        <w:rPr>
          <w:b w:val="0"/>
          <w:bCs/>
        </w:rPr>
        <w:t xml:space="preserve"> my page. </w:t>
      </w:r>
      <w:r w:rsidRPr="00C572A7">
        <w:rPr>
          <w:rStyle w:val="words"/>
          <w:b w:val="0"/>
          <w:bCs/>
        </w:rPr>
        <w:t>Utilizing</w:t>
      </w:r>
      <w:r w:rsidRPr="00C572A7">
        <w:rPr>
          <w:b w:val="0"/>
          <w:bCs/>
        </w:rPr>
        <w:t xml:space="preserve"> media with these </w:t>
      </w:r>
      <w:r w:rsidRPr="00C572A7">
        <w:rPr>
          <w:rStyle w:val="words"/>
          <w:b w:val="0"/>
          <w:bCs/>
        </w:rPr>
        <w:t>watchwords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moreover</w:t>
      </w:r>
      <w:r w:rsidRPr="00C572A7">
        <w:rPr>
          <w:b w:val="0"/>
          <w:bCs/>
        </w:rPr>
        <w:t xml:space="preserve"> </w:t>
      </w:r>
      <w:r w:rsidRPr="00C572A7">
        <w:rPr>
          <w:rStyle w:val="words"/>
          <w:b w:val="0"/>
          <w:bCs/>
        </w:rPr>
        <w:t>makes a difference</w:t>
      </w:r>
      <w:r>
        <w:rPr>
          <w:rStyle w:val="words"/>
          <w:b w:val="0"/>
          <w:bCs/>
        </w:rPr>
        <w:t>.</w:t>
      </w:r>
    </w:p>
    <w:p w14:paraId="1BC1739A" w14:textId="084B6F47" w:rsidR="00C572A7" w:rsidRPr="00C572A7" w:rsidRDefault="00C572A7" w:rsidP="00C572A7">
      <w:pPr>
        <w:pStyle w:val="ListParagraph"/>
        <w:numPr>
          <w:ilvl w:val="0"/>
          <w:numId w:val="9"/>
        </w:numPr>
        <w:rPr>
          <w:b w:val="0"/>
          <w:bCs/>
        </w:rPr>
      </w:pPr>
      <w:r w:rsidRPr="00C572A7">
        <w:rPr>
          <w:b w:val="0"/>
          <w:bCs/>
        </w:rPr>
        <w:t xml:space="preserve">So, these are </w:t>
      </w:r>
      <w:r w:rsidRPr="00C572A7">
        <w:rPr>
          <w:rStyle w:val="words"/>
          <w:b w:val="0"/>
          <w:bCs/>
        </w:rPr>
        <w:t>a few</w:t>
      </w:r>
      <w:r w:rsidRPr="00C572A7">
        <w:rPr>
          <w:b w:val="0"/>
          <w:bCs/>
        </w:rPr>
        <w:t xml:space="preserve"> ways I will </w:t>
      </w:r>
      <w:r w:rsidRPr="00C572A7">
        <w:rPr>
          <w:rStyle w:val="words"/>
          <w:b w:val="0"/>
          <w:bCs/>
        </w:rPr>
        <w:t>utilize</w:t>
      </w:r>
      <w:r w:rsidRPr="00C572A7">
        <w:rPr>
          <w:b w:val="0"/>
          <w:bCs/>
        </w:rPr>
        <w:t xml:space="preserve"> to </w:t>
      </w:r>
      <w:r w:rsidRPr="00C572A7">
        <w:rPr>
          <w:rStyle w:val="words"/>
          <w:b w:val="0"/>
          <w:bCs/>
        </w:rPr>
        <w:t>progress</w:t>
      </w:r>
      <w:r w:rsidRPr="00C572A7">
        <w:rPr>
          <w:b w:val="0"/>
          <w:bCs/>
        </w:rPr>
        <w:t xml:space="preserve"> my on-page SEO</w:t>
      </w:r>
      <w:r>
        <w:t>.</w:t>
      </w:r>
    </w:p>
    <w:p w14:paraId="50F8AE77" w14:textId="01DDBDED" w:rsidR="00C572A7" w:rsidRDefault="00C572A7" w:rsidP="00C572A7">
      <w:pPr>
        <w:rPr>
          <w:b w:val="0"/>
          <w:bCs/>
        </w:rPr>
      </w:pPr>
    </w:p>
    <w:p w14:paraId="32CBCE4B" w14:textId="083EDD1E" w:rsidR="00C572A7" w:rsidRDefault="002033DD" w:rsidP="00C572A7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>Off-page SEO:</w:t>
      </w:r>
    </w:p>
    <w:p w14:paraId="6EB574DA" w14:textId="0F983181" w:rsidR="002033DD" w:rsidRDefault="002033DD" w:rsidP="002033DD">
      <w:pPr>
        <w:pStyle w:val="ListParagraph"/>
        <w:ind w:left="1440"/>
        <w:rPr>
          <w:rStyle w:val="hgkelc"/>
          <w:b w:val="0"/>
          <w:bCs/>
          <w:lang w:val="en"/>
        </w:rPr>
      </w:pPr>
      <w:r w:rsidRPr="002033DD">
        <w:rPr>
          <w:rStyle w:val="hgkelc"/>
          <w:b w:val="0"/>
          <w:bCs/>
          <w:lang w:val="en"/>
        </w:rPr>
        <w:t xml:space="preserve">Off-page SEO </w:t>
      </w:r>
      <w:r>
        <w:rPr>
          <w:rStyle w:val="hgkelc"/>
          <w:b w:val="0"/>
          <w:bCs/>
          <w:lang w:val="en"/>
        </w:rPr>
        <w:t xml:space="preserve">is </w:t>
      </w:r>
      <w:r w:rsidRPr="002033DD">
        <w:rPr>
          <w:rStyle w:val="hgkelc"/>
          <w:b w:val="0"/>
          <w:bCs/>
          <w:lang w:val="en"/>
        </w:rPr>
        <w:t xml:space="preserve">also called </w:t>
      </w:r>
      <w:r>
        <w:rPr>
          <w:rStyle w:val="hgkelc"/>
          <w:b w:val="0"/>
          <w:bCs/>
          <w:lang w:val="en"/>
        </w:rPr>
        <w:t>O</w:t>
      </w:r>
      <w:r w:rsidRPr="002033DD">
        <w:rPr>
          <w:rStyle w:val="hgkelc"/>
          <w:b w:val="0"/>
          <w:bCs/>
          <w:lang w:val="en"/>
        </w:rPr>
        <w:t>ff-</w:t>
      </w:r>
      <w:r>
        <w:rPr>
          <w:rStyle w:val="hgkelc"/>
          <w:b w:val="0"/>
          <w:bCs/>
          <w:lang w:val="en"/>
        </w:rPr>
        <w:t>S</w:t>
      </w:r>
      <w:r w:rsidRPr="002033DD">
        <w:rPr>
          <w:rStyle w:val="hgkelc"/>
          <w:b w:val="0"/>
          <w:bCs/>
          <w:lang w:val="en"/>
        </w:rPr>
        <w:t>ite SEO refers to</w:t>
      </w:r>
      <w:r>
        <w:rPr>
          <w:rStyle w:val="hgkelc"/>
          <w:lang w:val="en"/>
        </w:rPr>
        <w:t xml:space="preserve"> </w:t>
      </w:r>
      <w:r>
        <w:rPr>
          <w:rStyle w:val="hgkelc"/>
          <w:b w:val="0"/>
          <w:bCs/>
          <w:lang w:val="en"/>
        </w:rPr>
        <w:t>actions taken outside of your own website to impact your rankings within search engine results pages</w:t>
      </w:r>
      <w:r>
        <w:rPr>
          <w:rStyle w:val="hgkelc"/>
          <w:b w:val="0"/>
          <w:bCs/>
          <w:lang w:val="en"/>
        </w:rPr>
        <w:t>.</w:t>
      </w:r>
    </w:p>
    <w:p w14:paraId="5CAFEAFE" w14:textId="4D04FC9F" w:rsidR="002033DD" w:rsidRDefault="002033DD" w:rsidP="002033DD">
      <w:pPr>
        <w:pStyle w:val="ListParagraph"/>
        <w:ind w:left="1440"/>
        <w:rPr>
          <w:b w:val="0"/>
          <w:bCs/>
        </w:rPr>
      </w:pPr>
      <w:r>
        <w:rPr>
          <w:b w:val="0"/>
          <w:bCs/>
        </w:rPr>
        <w:t>Basically</w:t>
      </w:r>
      <w:r w:rsidR="00D80293">
        <w:rPr>
          <w:b w:val="0"/>
          <w:bCs/>
        </w:rPr>
        <w:t>,</w:t>
      </w:r>
      <w:r>
        <w:rPr>
          <w:b w:val="0"/>
          <w:bCs/>
        </w:rPr>
        <w:t xml:space="preserve"> it </w:t>
      </w:r>
      <w:r w:rsidRPr="002033DD">
        <w:rPr>
          <w:b w:val="0"/>
          <w:bCs/>
        </w:rPr>
        <w:t>involves improving search engine and user perception of a site's popularity,</w:t>
      </w:r>
      <w:r>
        <w:rPr>
          <w:b w:val="0"/>
          <w:bCs/>
        </w:rPr>
        <w:t xml:space="preserve"> relevance, trustworthiness and authority.</w:t>
      </w:r>
    </w:p>
    <w:p w14:paraId="3B758285" w14:textId="261CE935" w:rsidR="002033DD" w:rsidRDefault="002033DD" w:rsidP="002033DD">
      <w:pPr>
        <w:pStyle w:val="ListParagraph"/>
        <w:ind w:left="1440"/>
        <w:rPr>
          <w:b w:val="0"/>
          <w:bCs/>
        </w:rPr>
      </w:pPr>
    </w:p>
    <w:p w14:paraId="343C93EF" w14:textId="77777777" w:rsidR="002033DD" w:rsidRDefault="002033DD" w:rsidP="002033DD">
      <w:pPr>
        <w:pStyle w:val="ListParagraph"/>
        <w:numPr>
          <w:ilvl w:val="0"/>
          <w:numId w:val="10"/>
        </w:numPr>
        <w:rPr>
          <w:b w:val="0"/>
          <w:bCs/>
        </w:rPr>
      </w:pPr>
      <w:r w:rsidRPr="002033DD">
        <w:rPr>
          <w:b w:val="0"/>
          <w:bCs/>
        </w:rPr>
        <w:t xml:space="preserve">Many </w:t>
      </w:r>
      <w:r w:rsidRPr="002033DD">
        <w:rPr>
          <w:rStyle w:val="words"/>
          <w:b w:val="0"/>
          <w:bCs/>
        </w:rPr>
        <w:t>traps</w:t>
      </w:r>
      <w:r w:rsidRPr="002033DD">
        <w:rPr>
          <w:b w:val="0"/>
          <w:bCs/>
        </w:rPr>
        <w:t xml:space="preserve"> are </w:t>
      </w:r>
      <w:r w:rsidRPr="002033DD">
        <w:rPr>
          <w:rStyle w:val="words"/>
          <w:b w:val="0"/>
          <w:bCs/>
        </w:rPr>
        <w:t>accessible</w:t>
      </w:r>
      <w:r w:rsidRPr="002033DD">
        <w:rPr>
          <w:b w:val="0"/>
          <w:bCs/>
        </w:rPr>
        <w:t xml:space="preserve"> for building </w:t>
      </w:r>
      <w:r w:rsidRPr="002033DD">
        <w:rPr>
          <w:rStyle w:val="words"/>
          <w:b w:val="0"/>
          <w:bCs/>
        </w:rPr>
        <w:t>joins</w:t>
      </w:r>
      <w:r w:rsidRPr="002033DD">
        <w:rPr>
          <w:b w:val="0"/>
          <w:bCs/>
        </w:rPr>
        <w:t xml:space="preserve"> but </w:t>
      </w:r>
      <w:r w:rsidRPr="002033DD">
        <w:rPr>
          <w:rStyle w:val="words"/>
          <w:b w:val="0"/>
          <w:bCs/>
        </w:rPr>
        <w:t>the foremost</w:t>
      </w:r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critical</w:t>
      </w:r>
      <w:r w:rsidRPr="002033DD">
        <w:rPr>
          <w:b w:val="0"/>
          <w:bCs/>
        </w:rPr>
        <w:t xml:space="preserve"> thing is </w:t>
      </w:r>
      <w:r w:rsidRPr="002033DD">
        <w:rPr>
          <w:rStyle w:val="words"/>
          <w:b w:val="0"/>
          <w:bCs/>
        </w:rPr>
        <w:t>joins</w:t>
      </w:r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ought to</w:t>
      </w:r>
      <w:r w:rsidRPr="002033DD">
        <w:rPr>
          <w:b w:val="0"/>
          <w:bCs/>
        </w:rPr>
        <w:t xml:space="preserve"> be </w:t>
      </w:r>
      <w:r w:rsidRPr="002033DD">
        <w:rPr>
          <w:rStyle w:val="words"/>
          <w:b w:val="0"/>
          <w:bCs/>
        </w:rPr>
        <w:t>true</w:t>
      </w:r>
      <w:r w:rsidRPr="002033DD">
        <w:rPr>
          <w:b w:val="0"/>
          <w:bCs/>
        </w:rPr>
        <w:t xml:space="preserve"> and most </w:t>
      </w:r>
      <w:r w:rsidRPr="002033DD">
        <w:rPr>
          <w:rStyle w:val="words"/>
          <w:b w:val="0"/>
          <w:bCs/>
        </w:rPr>
        <w:t>critically</w:t>
      </w:r>
      <w:r w:rsidRPr="002033DD">
        <w:rPr>
          <w:b w:val="0"/>
          <w:bCs/>
        </w:rPr>
        <w:t xml:space="preserve"> from a </w:t>
      </w:r>
      <w:r w:rsidRPr="002033DD">
        <w:rPr>
          <w:rStyle w:val="words"/>
          <w:b w:val="0"/>
          <w:bCs/>
        </w:rPr>
        <w:t>great</w:t>
      </w:r>
      <w:r w:rsidRPr="002033DD">
        <w:rPr>
          <w:b w:val="0"/>
          <w:bCs/>
        </w:rPr>
        <w:t xml:space="preserve"> source. </w:t>
      </w:r>
    </w:p>
    <w:p w14:paraId="1E449A96" w14:textId="77777777" w:rsidR="00D80293" w:rsidRDefault="002033DD" w:rsidP="002033DD">
      <w:pPr>
        <w:pStyle w:val="ListParagraph"/>
        <w:numPr>
          <w:ilvl w:val="0"/>
          <w:numId w:val="10"/>
        </w:numPr>
        <w:rPr>
          <w:b w:val="0"/>
          <w:bCs/>
        </w:rPr>
      </w:pPr>
      <w:r w:rsidRPr="002033DD">
        <w:rPr>
          <w:b w:val="0"/>
          <w:bCs/>
        </w:rPr>
        <w:t xml:space="preserve">So, I will more focus on getting </w:t>
      </w:r>
      <w:r w:rsidRPr="002033DD">
        <w:rPr>
          <w:rStyle w:val="words"/>
          <w:b w:val="0"/>
          <w:bCs/>
        </w:rPr>
        <w:t xml:space="preserve">increasingly </w:t>
      </w:r>
      <w:r w:rsidRPr="002033DD">
        <w:rPr>
          <w:b w:val="0"/>
          <w:bCs/>
        </w:rPr>
        <w:t xml:space="preserve">backlinks </w:t>
      </w:r>
      <w:r w:rsidRPr="002033DD">
        <w:rPr>
          <w:rStyle w:val="words"/>
          <w:b w:val="0"/>
          <w:bCs/>
        </w:rPr>
        <w:t>alluding</w:t>
      </w:r>
      <w:r w:rsidRPr="002033DD">
        <w:rPr>
          <w:b w:val="0"/>
          <w:bCs/>
        </w:rPr>
        <w:t xml:space="preserve"> to my </w:t>
      </w:r>
      <w:r w:rsidRPr="002033DD">
        <w:rPr>
          <w:rStyle w:val="words"/>
          <w:b w:val="0"/>
          <w:bCs/>
        </w:rPr>
        <w:t>site</w:t>
      </w:r>
      <w:r w:rsidRPr="002033DD">
        <w:rPr>
          <w:b w:val="0"/>
          <w:bCs/>
        </w:rPr>
        <w:t xml:space="preserve">. I will </w:t>
      </w:r>
      <w:r w:rsidRPr="002033DD">
        <w:rPr>
          <w:rStyle w:val="words"/>
          <w:b w:val="0"/>
          <w:bCs/>
        </w:rPr>
        <w:t>utilize</w:t>
      </w:r>
      <w:r w:rsidRPr="002033DD">
        <w:rPr>
          <w:b w:val="0"/>
          <w:bCs/>
        </w:rPr>
        <w:t xml:space="preserve"> social media to share and make </w:t>
      </w:r>
      <w:r w:rsidRPr="002033DD">
        <w:rPr>
          <w:rStyle w:val="words"/>
          <w:b w:val="0"/>
          <w:bCs/>
        </w:rPr>
        <w:t>significant</w:t>
      </w:r>
      <w:r w:rsidRPr="002033DD">
        <w:rPr>
          <w:b w:val="0"/>
          <w:bCs/>
        </w:rPr>
        <w:t xml:space="preserve"> posts around that.</w:t>
      </w:r>
    </w:p>
    <w:p w14:paraId="7BDC49B7" w14:textId="77777777" w:rsidR="00D80293" w:rsidRDefault="002033DD" w:rsidP="00D80293">
      <w:pPr>
        <w:pStyle w:val="ListParagraph"/>
        <w:numPr>
          <w:ilvl w:val="0"/>
          <w:numId w:val="10"/>
        </w:numPr>
        <w:rPr>
          <w:b w:val="0"/>
          <w:bCs/>
        </w:rPr>
      </w:pPr>
      <w:r w:rsidRPr="002033DD">
        <w:rPr>
          <w:b w:val="0"/>
          <w:bCs/>
        </w:rPr>
        <w:t xml:space="preserve"> Moreover</w:t>
      </w:r>
      <w:r w:rsidR="00D80293">
        <w:rPr>
          <w:b w:val="0"/>
          <w:bCs/>
        </w:rPr>
        <w:t>,</w:t>
      </w:r>
      <w:r w:rsidRPr="002033DD">
        <w:rPr>
          <w:b w:val="0"/>
          <w:bCs/>
        </w:rPr>
        <w:t xml:space="preserve"> I can </w:t>
      </w:r>
      <w:r w:rsidRPr="002033DD">
        <w:rPr>
          <w:rStyle w:val="words"/>
          <w:b w:val="0"/>
          <w:bCs/>
        </w:rPr>
        <w:t>too</w:t>
      </w:r>
      <w:r w:rsidRPr="002033DD">
        <w:rPr>
          <w:b w:val="0"/>
          <w:bCs/>
        </w:rPr>
        <w:t xml:space="preserve"> share </w:t>
      </w:r>
      <w:proofErr w:type="spellStart"/>
      <w:proofErr w:type="gramStart"/>
      <w:r w:rsidRPr="002033DD">
        <w:rPr>
          <w:b w:val="0"/>
          <w:bCs/>
        </w:rPr>
        <w:t>a</w:t>
      </w:r>
      <w:proofErr w:type="spellEnd"/>
      <w:proofErr w:type="gramEnd"/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interface</w:t>
      </w:r>
      <w:r w:rsidRPr="002033DD">
        <w:rPr>
          <w:b w:val="0"/>
          <w:bCs/>
        </w:rPr>
        <w:t xml:space="preserve"> to web developers’ community </w:t>
      </w:r>
      <w:r w:rsidRPr="002033DD">
        <w:rPr>
          <w:rStyle w:val="words"/>
          <w:b w:val="0"/>
          <w:bCs/>
        </w:rPr>
        <w:t>bunches</w:t>
      </w:r>
      <w:r w:rsidRPr="002033DD">
        <w:rPr>
          <w:b w:val="0"/>
          <w:bCs/>
        </w:rPr>
        <w:t xml:space="preserve"> on LinkedIn and </w:t>
      </w:r>
      <w:r w:rsidRPr="002033DD">
        <w:rPr>
          <w:rStyle w:val="words"/>
          <w:b w:val="0"/>
          <w:bCs/>
        </w:rPr>
        <w:t>strife</w:t>
      </w:r>
      <w:r w:rsidRPr="002033DD">
        <w:rPr>
          <w:b w:val="0"/>
          <w:bCs/>
        </w:rPr>
        <w:t xml:space="preserve">. </w:t>
      </w:r>
    </w:p>
    <w:p w14:paraId="28856301" w14:textId="08A34D61" w:rsidR="00D80293" w:rsidRPr="00D80293" w:rsidRDefault="002033DD" w:rsidP="00D80293">
      <w:pPr>
        <w:pStyle w:val="ListParagraph"/>
        <w:numPr>
          <w:ilvl w:val="0"/>
          <w:numId w:val="10"/>
        </w:numPr>
        <w:rPr>
          <w:b w:val="0"/>
          <w:bCs/>
        </w:rPr>
      </w:pPr>
      <w:r w:rsidRPr="00D80293">
        <w:rPr>
          <w:rStyle w:val="words"/>
          <w:b w:val="0"/>
          <w:bCs/>
        </w:rPr>
        <w:t>Interface</w:t>
      </w:r>
      <w:r w:rsidRPr="00D80293">
        <w:rPr>
          <w:b w:val="0"/>
          <w:bCs/>
        </w:rPr>
        <w:t xml:space="preserve"> building is one of </w:t>
      </w:r>
      <w:r w:rsidRPr="00D80293">
        <w:rPr>
          <w:rStyle w:val="words"/>
          <w:b w:val="0"/>
          <w:bCs/>
        </w:rPr>
        <w:t>the foremost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vital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variables</w:t>
      </w:r>
      <w:r w:rsidRPr="00D80293">
        <w:rPr>
          <w:b w:val="0"/>
          <w:bCs/>
        </w:rPr>
        <w:t xml:space="preserve"> for getting </w:t>
      </w:r>
      <w:r w:rsidRPr="00D80293">
        <w:rPr>
          <w:rStyle w:val="words"/>
          <w:b w:val="0"/>
          <w:bCs/>
        </w:rPr>
        <w:t>positioned</w:t>
      </w:r>
      <w:r w:rsidRPr="00D80293">
        <w:rPr>
          <w:b w:val="0"/>
          <w:bCs/>
        </w:rPr>
        <w:t xml:space="preserve"> on SERP </w:t>
      </w:r>
      <w:r w:rsidRPr="00D80293">
        <w:rPr>
          <w:rStyle w:val="words"/>
          <w:b w:val="0"/>
          <w:bCs/>
        </w:rPr>
        <w:t>concurring</w:t>
      </w:r>
      <w:r w:rsidRPr="00D80293">
        <w:rPr>
          <w:b w:val="0"/>
          <w:bCs/>
        </w:rPr>
        <w:t xml:space="preserve"> to google. So, I will </w:t>
      </w:r>
      <w:r w:rsidRPr="00D80293">
        <w:rPr>
          <w:rStyle w:val="words"/>
          <w:b w:val="0"/>
          <w:bCs/>
        </w:rPr>
        <w:t>attempt</w:t>
      </w:r>
      <w:r w:rsidRPr="00D80293">
        <w:rPr>
          <w:b w:val="0"/>
          <w:bCs/>
        </w:rPr>
        <w:t xml:space="preserve"> posting backlinks of other </w:t>
      </w:r>
      <w:r w:rsidRPr="00D80293">
        <w:rPr>
          <w:rStyle w:val="words"/>
          <w:b w:val="0"/>
          <w:bCs/>
        </w:rPr>
        <w:t>designers</w:t>
      </w:r>
      <w:r w:rsidRPr="00D80293">
        <w:rPr>
          <w:b w:val="0"/>
          <w:bCs/>
        </w:rPr>
        <w:t xml:space="preserve"> on my page and </w:t>
      </w:r>
      <w:r w:rsidRPr="00D80293">
        <w:rPr>
          <w:rStyle w:val="words"/>
          <w:b w:val="0"/>
          <w:bCs/>
        </w:rPr>
        <w:t>demand</w:t>
      </w:r>
      <w:r w:rsidRPr="00D80293">
        <w:rPr>
          <w:b w:val="0"/>
          <w:bCs/>
        </w:rPr>
        <w:t xml:space="preserve"> they post my </w:t>
      </w:r>
      <w:r w:rsidRPr="00D80293">
        <w:rPr>
          <w:rStyle w:val="words"/>
          <w:b w:val="0"/>
          <w:bCs/>
        </w:rPr>
        <w:t>interface</w:t>
      </w:r>
      <w:r w:rsidRPr="00D80293">
        <w:rPr>
          <w:b w:val="0"/>
          <w:bCs/>
        </w:rPr>
        <w:t xml:space="preserve"> on their webpage. </w:t>
      </w:r>
    </w:p>
    <w:p w14:paraId="3E2B5545" w14:textId="535C4570" w:rsidR="002033DD" w:rsidRDefault="002033DD" w:rsidP="002033DD">
      <w:pPr>
        <w:pStyle w:val="ListParagraph"/>
        <w:numPr>
          <w:ilvl w:val="0"/>
          <w:numId w:val="10"/>
        </w:numPr>
        <w:rPr>
          <w:b w:val="0"/>
          <w:bCs/>
        </w:rPr>
      </w:pPr>
      <w:r w:rsidRPr="002033DD">
        <w:rPr>
          <w:b w:val="0"/>
          <w:bCs/>
        </w:rPr>
        <w:t xml:space="preserve"> I will </w:t>
      </w:r>
      <w:r w:rsidRPr="002033DD">
        <w:rPr>
          <w:rStyle w:val="words"/>
          <w:b w:val="0"/>
          <w:bCs/>
        </w:rPr>
        <w:t>attempt</w:t>
      </w:r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making</w:t>
      </w:r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an awfully</w:t>
      </w:r>
      <w:r w:rsidRPr="002033DD">
        <w:rPr>
          <w:b w:val="0"/>
          <w:bCs/>
        </w:rPr>
        <w:t xml:space="preserve"> </w:t>
      </w:r>
      <w:r w:rsidRPr="002033DD">
        <w:rPr>
          <w:rStyle w:val="words"/>
          <w:b w:val="0"/>
          <w:bCs/>
        </w:rPr>
        <w:t>special</w:t>
      </w:r>
      <w:r w:rsidRPr="002033DD">
        <w:rPr>
          <w:b w:val="0"/>
          <w:bCs/>
        </w:rPr>
        <w:t xml:space="preserve"> webpage so that I can get so </w:t>
      </w:r>
      <w:r w:rsidRPr="002033DD">
        <w:rPr>
          <w:rStyle w:val="words"/>
          <w:b w:val="0"/>
          <w:bCs/>
        </w:rPr>
        <w:t>numerous</w:t>
      </w:r>
      <w:r w:rsidRPr="002033DD">
        <w:rPr>
          <w:b w:val="0"/>
          <w:bCs/>
        </w:rPr>
        <w:t xml:space="preserve"> backlinks references </w:t>
      </w:r>
      <w:r w:rsidRPr="002033DD">
        <w:rPr>
          <w:rStyle w:val="words"/>
          <w:b w:val="0"/>
          <w:bCs/>
        </w:rPr>
        <w:t>since</w:t>
      </w:r>
      <w:r w:rsidRPr="002033DD">
        <w:rPr>
          <w:b w:val="0"/>
          <w:bCs/>
        </w:rPr>
        <w:t xml:space="preserve"> there are </w:t>
      </w:r>
      <w:r w:rsidRPr="002033DD">
        <w:rPr>
          <w:rStyle w:val="words"/>
          <w:b w:val="0"/>
          <w:bCs/>
        </w:rPr>
        <w:t>parts</w:t>
      </w:r>
      <w:r w:rsidRPr="002033DD">
        <w:rPr>
          <w:b w:val="0"/>
          <w:bCs/>
        </w:rPr>
        <w:t xml:space="preserve"> of websites containing </w:t>
      </w:r>
      <w:r w:rsidRPr="002033DD">
        <w:rPr>
          <w:rStyle w:val="words"/>
          <w:b w:val="0"/>
          <w:bCs/>
        </w:rPr>
        <w:t>around</w:t>
      </w:r>
      <w:r w:rsidRPr="002033DD">
        <w:rPr>
          <w:b w:val="0"/>
          <w:bCs/>
        </w:rPr>
        <w:t xml:space="preserve"> most </w:t>
      </w:r>
      <w:r w:rsidRPr="002033DD">
        <w:rPr>
          <w:rStyle w:val="words"/>
          <w:b w:val="0"/>
          <w:bCs/>
        </w:rPr>
        <w:t>prevalent</w:t>
      </w:r>
      <w:r w:rsidRPr="002033DD">
        <w:rPr>
          <w:b w:val="0"/>
          <w:bCs/>
        </w:rPr>
        <w:t xml:space="preserve"> or </w:t>
      </w:r>
      <w:r w:rsidRPr="002033DD">
        <w:rPr>
          <w:rStyle w:val="words"/>
          <w:b w:val="0"/>
          <w:bCs/>
        </w:rPr>
        <w:t>interesting</w:t>
      </w:r>
      <w:r w:rsidRPr="002033DD">
        <w:rPr>
          <w:b w:val="0"/>
          <w:bCs/>
        </w:rPr>
        <w:t xml:space="preserve"> portfolios.</w:t>
      </w:r>
    </w:p>
    <w:p w14:paraId="3F022BA5" w14:textId="4DEC9DE0" w:rsidR="00D80293" w:rsidRDefault="00D80293" w:rsidP="00D80293">
      <w:pPr>
        <w:rPr>
          <w:b w:val="0"/>
          <w:bCs/>
        </w:rPr>
      </w:pPr>
    </w:p>
    <w:p w14:paraId="0971683B" w14:textId="5EB84858" w:rsidR="00D80293" w:rsidRDefault="00D80293" w:rsidP="00D80293">
      <w:pPr>
        <w:rPr>
          <w:b w:val="0"/>
          <w:bCs/>
        </w:rPr>
      </w:pPr>
    </w:p>
    <w:p w14:paraId="5EBC388D" w14:textId="63D0454F" w:rsidR="00D80293" w:rsidRDefault="00D80293" w:rsidP="00D80293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lastRenderedPageBreak/>
        <w:t>Technical SEO:</w:t>
      </w:r>
    </w:p>
    <w:p w14:paraId="47FFC0F0" w14:textId="453EF7F5" w:rsidR="00D80293" w:rsidRDefault="00D80293" w:rsidP="00D80293">
      <w:pPr>
        <w:pStyle w:val="ListParagraph"/>
        <w:ind w:left="1440"/>
        <w:rPr>
          <w:rStyle w:val="hgkelc"/>
          <w:b w:val="0"/>
          <w:bCs/>
          <w:lang w:val="en"/>
        </w:rPr>
      </w:pPr>
      <w:r w:rsidRPr="00D80293">
        <w:rPr>
          <w:rStyle w:val="hgkelc"/>
          <w:b w:val="0"/>
          <w:bCs/>
          <w:lang w:val="en"/>
        </w:rPr>
        <w:t>Technical SEO refers to</w:t>
      </w:r>
      <w:r>
        <w:rPr>
          <w:rStyle w:val="hgkelc"/>
          <w:lang w:val="en"/>
        </w:rPr>
        <w:t xml:space="preserve"> </w:t>
      </w:r>
      <w:r>
        <w:rPr>
          <w:rStyle w:val="hgkelc"/>
          <w:b w:val="0"/>
          <w:bCs/>
          <w:lang w:val="en"/>
        </w:rPr>
        <w:t>website and server optimizations that help search engine spiders crawl and index your site more effectively</w:t>
      </w:r>
      <w:r>
        <w:rPr>
          <w:rStyle w:val="hgkelc"/>
          <w:b w:val="0"/>
          <w:bCs/>
          <w:lang w:val="en"/>
        </w:rPr>
        <w:t>.</w:t>
      </w:r>
    </w:p>
    <w:p w14:paraId="1BBB4F4B" w14:textId="47729B7E" w:rsidR="00D80293" w:rsidRDefault="00D80293" w:rsidP="00D80293">
      <w:pPr>
        <w:pStyle w:val="ListParagraph"/>
        <w:ind w:left="1440"/>
        <w:rPr>
          <w:rStyle w:val="hgkelc"/>
          <w:b w:val="0"/>
          <w:bCs/>
          <w:lang w:val="en"/>
        </w:rPr>
      </w:pPr>
      <w:r>
        <w:rPr>
          <w:rStyle w:val="hgkelc"/>
          <w:b w:val="0"/>
          <w:bCs/>
          <w:lang w:val="en"/>
        </w:rPr>
        <w:t>It works with structure and back-end of website.</w:t>
      </w:r>
    </w:p>
    <w:p w14:paraId="7BFC3409" w14:textId="70CB1EC5" w:rsidR="00D80293" w:rsidRDefault="00D80293" w:rsidP="00D80293">
      <w:pPr>
        <w:pStyle w:val="ListParagraph"/>
        <w:numPr>
          <w:ilvl w:val="0"/>
          <w:numId w:val="11"/>
        </w:numPr>
        <w:rPr>
          <w:b w:val="0"/>
          <w:bCs/>
        </w:rPr>
      </w:pPr>
      <w:r w:rsidRPr="00D80293">
        <w:rPr>
          <w:b w:val="0"/>
          <w:bCs/>
        </w:rPr>
        <w:t xml:space="preserve">This </w:t>
      </w:r>
      <w:r w:rsidRPr="00D80293">
        <w:rPr>
          <w:rStyle w:val="words"/>
          <w:b w:val="0"/>
          <w:bCs/>
        </w:rPr>
        <w:t>is additionally</w:t>
      </w:r>
      <w:r w:rsidRPr="00D80293">
        <w:rPr>
          <w:b w:val="0"/>
          <w:bCs/>
        </w:rPr>
        <w:t xml:space="preserve"> one of the </w:t>
      </w:r>
      <w:r w:rsidRPr="00D80293">
        <w:rPr>
          <w:rStyle w:val="words"/>
          <w:b w:val="0"/>
          <w:bCs/>
        </w:rPr>
        <w:t>imperative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sorts</w:t>
      </w:r>
      <w:r w:rsidRPr="00D80293">
        <w:rPr>
          <w:b w:val="0"/>
          <w:bCs/>
        </w:rPr>
        <w:t xml:space="preserve"> to consider. So, I will </w:t>
      </w:r>
      <w:r w:rsidRPr="00D80293">
        <w:rPr>
          <w:rStyle w:val="words"/>
          <w:b w:val="0"/>
          <w:bCs/>
        </w:rPr>
        <w:t>utilize</w:t>
      </w:r>
      <w:r w:rsidRPr="00D80293">
        <w:rPr>
          <w:b w:val="0"/>
          <w:bCs/>
        </w:rPr>
        <w:t xml:space="preserve"> best </w:t>
      </w:r>
      <w:r w:rsidRPr="00D80293">
        <w:rPr>
          <w:rStyle w:val="words"/>
          <w:b w:val="0"/>
          <w:bCs/>
        </w:rPr>
        <w:t>hones</w:t>
      </w:r>
      <w:r w:rsidRPr="00D80293">
        <w:rPr>
          <w:b w:val="0"/>
          <w:bCs/>
        </w:rPr>
        <w:t xml:space="preserve"> to </w:t>
      </w:r>
      <w:r w:rsidRPr="00D80293">
        <w:rPr>
          <w:rStyle w:val="words"/>
          <w:b w:val="0"/>
          <w:bCs/>
        </w:rPr>
        <w:t>compose</w:t>
      </w:r>
      <w:r w:rsidRPr="00D80293">
        <w:rPr>
          <w:b w:val="0"/>
          <w:bCs/>
        </w:rPr>
        <w:t xml:space="preserve"> my code and </w:t>
      </w:r>
      <w:r w:rsidRPr="00D80293">
        <w:rPr>
          <w:rStyle w:val="words"/>
          <w:b w:val="0"/>
          <w:bCs/>
        </w:rPr>
        <w:t>take after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appropriate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record</w:t>
      </w:r>
      <w:r w:rsidRPr="00D80293">
        <w:rPr>
          <w:b w:val="0"/>
          <w:bCs/>
        </w:rPr>
        <w:t xml:space="preserve"> structure. As here I am building my portfolio </w:t>
      </w:r>
      <w:r w:rsidRPr="00D80293">
        <w:rPr>
          <w:rStyle w:val="words"/>
          <w:b w:val="0"/>
          <w:bCs/>
        </w:rPr>
        <w:t>utilizing</w:t>
      </w:r>
      <w:r w:rsidRPr="00D80293">
        <w:rPr>
          <w:b w:val="0"/>
          <w:bCs/>
        </w:rPr>
        <w:t xml:space="preserve"> </w:t>
      </w:r>
      <w:r w:rsidR="006E3B1D">
        <w:rPr>
          <w:b w:val="0"/>
          <w:bCs/>
        </w:rPr>
        <w:t>main</w:t>
      </w:r>
      <w:r w:rsidRPr="00D80293">
        <w:rPr>
          <w:b w:val="0"/>
          <w:bCs/>
        </w:rPr>
        <w:t xml:space="preserve">.js so I will </w:t>
      </w:r>
      <w:r w:rsidRPr="00D80293">
        <w:rPr>
          <w:rStyle w:val="words"/>
          <w:b w:val="0"/>
          <w:bCs/>
        </w:rPr>
        <w:t>utilize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informational</w:t>
      </w:r>
      <w:r w:rsidRPr="00D80293">
        <w:rPr>
          <w:b w:val="0"/>
          <w:bCs/>
        </w:rPr>
        <w:t xml:space="preserve"> given by the </w:t>
      </w:r>
      <w:r w:rsidR="006E3B1D">
        <w:rPr>
          <w:b w:val="0"/>
          <w:bCs/>
        </w:rPr>
        <w:t>main</w:t>
      </w:r>
      <w:r w:rsidRPr="00D80293">
        <w:rPr>
          <w:b w:val="0"/>
          <w:bCs/>
        </w:rPr>
        <w:t xml:space="preserve">.js community to </w:t>
      </w:r>
      <w:r w:rsidRPr="00D80293">
        <w:rPr>
          <w:rStyle w:val="words"/>
          <w:b w:val="0"/>
          <w:bCs/>
        </w:rPr>
        <w:t>pronounce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factors</w:t>
      </w:r>
      <w:r w:rsidRPr="00D80293">
        <w:rPr>
          <w:b w:val="0"/>
          <w:bCs/>
        </w:rPr>
        <w:t xml:space="preserve"> and organize files. </w:t>
      </w:r>
    </w:p>
    <w:p w14:paraId="2B8BDA54" w14:textId="77777777" w:rsidR="00D80293" w:rsidRDefault="00D80293" w:rsidP="00D80293">
      <w:pPr>
        <w:pStyle w:val="ListParagraph"/>
        <w:numPr>
          <w:ilvl w:val="0"/>
          <w:numId w:val="11"/>
        </w:numPr>
        <w:rPr>
          <w:b w:val="0"/>
          <w:bCs/>
        </w:rPr>
      </w:pPr>
      <w:r w:rsidRPr="00D80293">
        <w:rPr>
          <w:b w:val="0"/>
          <w:bCs/>
        </w:rPr>
        <w:t xml:space="preserve">One another </w:t>
      </w:r>
      <w:r w:rsidRPr="00D80293">
        <w:rPr>
          <w:rStyle w:val="words"/>
          <w:b w:val="0"/>
          <w:bCs/>
        </w:rPr>
        <w:t>critical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calculate</w:t>
      </w:r>
      <w:r w:rsidRPr="00D80293">
        <w:rPr>
          <w:b w:val="0"/>
          <w:bCs/>
        </w:rPr>
        <w:t xml:space="preserve"> is page speed to </w:t>
      </w:r>
      <w:r w:rsidRPr="00D80293">
        <w:rPr>
          <w:rStyle w:val="words"/>
          <w:b w:val="0"/>
          <w:bCs/>
        </w:rPr>
        <w:t>center</w:t>
      </w:r>
      <w:r w:rsidRPr="00D80293">
        <w:rPr>
          <w:b w:val="0"/>
          <w:bCs/>
        </w:rPr>
        <w:t xml:space="preserve"> on. </w:t>
      </w:r>
      <w:r w:rsidRPr="00D80293">
        <w:rPr>
          <w:rStyle w:val="words"/>
          <w:b w:val="0"/>
          <w:bCs/>
        </w:rPr>
        <w:t>On the off chance that</w:t>
      </w:r>
      <w:r w:rsidRPr="00D80293">
        <w:rPr>
          <w:b w:val="0"/>
          <w:bCs/>
        </w:rPr>
        <w:t xml:space="preserve"> the page loads more </w:t>
      </w:r>
      <w:r w:rsidRPr="00D80293">
        <w:rPr>
          <w:rStyle w:val="words"/>
          <w:b w:val="0"/>
          <w:bCs/>
        </w:rPr>
        <w:t>rapidly</w:t>
      </w:r>
      <w:r w:rsidRPr="00D80293">
        <w:rPr>
          <w:b w:val="0"/>
          <w:bCs/>
        </w:rPr>
        <w:t xml:space="preserve"> than our competitors there are more chances of getting </w:t>
      </w:r>
      <w:r w:rsidRPr="00D80293">
        <w:rPr>
          <w:rStyle w:val="words"/>
          <w:b w:val="0"/>
          <w:bCs/>
        </w:rPr>
        <w:t>a better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put</w:t>
      </w:r>
      <w:r w:rsidRPr="00D80293">
        <w:rPr>
          <w:b w:val="0"/>
          <w:bCs/>
        </w:rPr>
        <w:t xml:space="preserve"> than them in SERP. </w:t>
      </w:r>
    </w:p>
    <w:p w14:paraId="0AC2A4DC" w14:textId="4C56E4B2" w:rsidR="00D80293" w:rsidRDefault="00D80293" w:rsidP="00D80293">
      <w:pPr>
        <w:pStyle w:val="ListParagraph"/>
        <w:numPr>
          <w:ilvl w:val="0"/>
          <w:numId w:val="11"/>
        </w:numPr>
        <w:rPr>
          <w:b w:val="0"/>
          <w:bCs/>
        </w:rPr>
      </w:pPr>
      <w:r w:rsidRPr="00D80293">
        <w:rPr>
          <w:b w:val="0"/>
          <w:bCs/>
        </w:rPr>
        <w:t xml:space="preserve">To get more speed I will </w:t>
      </w:r>
      <w:r w:rsidRPr="00D80293">
        <w:rPr>
          <w:rStyle w:val="words"/>
          <w:b w:val="0"/>
          <w:bCs/>
        </w:rPr>
        <w:t>utilize</w:t>
      </w:r>
      <w:r w:rsidRPr="00D80293">
        <w:rPr>
          <w:b w:val="0"/>
          <w:bCs/>
        </w:rPr>
        <w:t xml:space="preserve"> optimized </w:t>
      </w:r>
      <w:r w:rsidRPr="00D80293">
        <w:rPr>
          <w:rStyle w:val="words"/>
          <w:b w:val="0"/>
          <w:bCs/>
        </w:rPr>
        <w:t>pictures</w:t>
      </w:r>
      <w:r w:rsidRPr="00D80293">
        <w:rPr>
          <w:b w:val="0"/>
          <w:bCs/>
        </w:rPr>
        <w:t xml:space="preserve"> and </w:t>
      </w:r>
      <w:r w:rsidRPr="00D80293">
        <w:rPr>
          <w:rStyle w:val="words"/>
          <w:b w:val="0"/>
          <w:bCs/>
        </w:rPr>
        <w:t>recordings</w:t>
      </w:r>
      <w:r w:rsidRPr="00D80293">
        <w:rPr>
          <w:b w:val="0"/>
          <w:bCs/>
        </w:rPr>
        <w:t xml:space="preserve">. </w:t>
      </w:r>
      <w:r w:rsidRPr="00D80293">
        <w:rPr>
          <w:rStyle w:val="words"/>
          <w:b w:val="0"/>
          <w:bCs/>
        </w:rPr>
        <w:t>Attempt</w:t>
      </w:r>
      <w:r w:rsidRPr="00D80293">
        <w:rPr>
          <w:b w:val="0"/>
          <w:bCs/>
        </w:rPr>
        <w:t xml:space="preserve"> to lower the </w:t>
      </w:r>
      <w:r w:rsidRPr="00D80293">
        <w:rPr>
          <w:rStyle w:val="words"/>
          <w:b w:val="0"/>
          <w:bCs/>
        </w:rPr>
        <w:t>measure</w:t>
      </w:r>
      <w:r w:rsidRPr="00D80293">
        <w:rPr>
          <w:b w:val="0"/>
          <w:bCs/>
        </w:rPr>
        <w:t xml:space="preserve"> of the media without </w:t>
      </w:r>
      <w:r w:rsidRPr="00D80293">
        <w:rPr>
          <w:rStyle w:val="words"/>
          <w:b w:val="0"/>
          <w:bCs/>
        </w:rPr>
        <w:t>exasperating</w:t>
      </w:r>
      <w:r w:rsidRPr="00D80293">
        <w:rPr>
          <w:b w:val="0"/>
          <w:bCs/>
        </w:rPr>
        <w:t xml:space="preserve"> the </w:t>
      </w:r>
      <w:r w:rsidRPr="00D80293">
        <w:rPr>
          <w:rStyle w:val="words"/>
          <w:b w:val="0"/>
          <w:bCs/>
        </w:rPr>
        <w:t>client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involvement</w:t>
      </w:r>
      <w:r w:rsidRPr="00D80293">
        <w:rPr>
          <w:b w:val="0"/>
          <w:bCs/>
        </w:rPr>
        <w:t xml:space="preserve">. </w:t>
      </w:r>
      <w:r w:rsidR="006E3B1D">
        <w:rPr>
          <w:b w:val="0"/>
          <w:bCs/>
        </w:rPr>
        <w:t>main</w:t>
      </w:r>
      <w:r w:rsidRPr="00D80293">
        <w:rPr>
          <w:b w:val="0"/>
          <w:bCs/>
        </w:rPr>
        <w:t xml:space="preserve">.js has built-in media optimization </w:t>
      </w:r>
      <w:r w:rsidRPr="00D80293">
        <w:rPr>
          <w:rStyle w:val="words"/>
          <w:b w:val="0"/>
          <w:bCs/>
        </w:rPr>
        <w:t>highlights</w:t>
      </w:r>
      <w:r w:rsidRPr="00D80293">
        <w:rPr>
          <w:b w:val="0"/>
          <w:bCs/>
        </w:rPr>
        <w:t>.</w:t>
      </w:r>
    </w:p>
    <w:p w14:paraId="7D98F15D" w14:textId="77777777" w:rsidR="006E3B1D" w:rsidRDefault="00D80293" w:rsidP="006E3B1D">
      <w:pPr>
        <w:pStyle w:val="ListParagraph"/>
        <w:numPr>
          <w:ilvl w:val="0"/>
          <w:numId w:val="11"/>
        </w:numPr>
        <w:rPr>
          <w:b w:val="0"/>
          <w:bCs/>
        </w:rPr>
      </w:pPr>
      <w:r w:rsidRPr="00D80293">
        <w:rPr>
          <w:b w:val="0"/>
          <w:bCs/>
        </w:rPr>
        <w:t>Moreover</w:t>
      </w:r>
      <w:r w:rsidR="006E3B1D">
        <w:rPr>
          <w:b w:val="0"/>
          <w:bCs/>
        </w:rPr>
        <w:t>,</w:t>
      </w:r>
      <w:r w:rsidRPr="00D80293">
        <w:rPr>
          <w:b w:val="0"/>
          <w:bCs/>
        </w:rPr>
        <w:t xml:space="preserve"> I used the SPA technique </w:t>
      </w:r>
      <w:r w:rsidRPr="00D80293">
        <w:rPr>
          <w:rStyle w:val="words"/>
          <w:b w:val="0"/>
          <w:bCs/>
        </w:rPr>
        <w:t>to form</w:t>
      </w:r>
      <w:r w:rsidRPr="00D80293">
        <w:rPr>
          <w:b w:val="0"/>
          <w:bCs/>
        </w:rPr>
        <w:t xml:space="preserve"> my portfolio. </w:t>
      </w:r>
      <w:r w:rsidRPr="00D80293">
        <w:rPr>
          <w:rStyle w:val="words"/>
          <w:b w:val="0"/>
          <w:bCs/>
        </w:rPr>
        <w:t>The most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advantage of</w:t>
      </w:r>
      <w:r w:rsidRPr="00D80293">
        <w:rPr>
          <w:b w:val="0"/>
          <w:bCs/>
        </w:rPr>
        <w:t xml:space="preserve"> </w:t>
      </w:r>
      <w:r w:rsidRPr="00D80293">
        <w:rPr>
          <w:rStyle w:val="words"/>
          <w:b w:val="0"/>
          <w:bCs/>
        </w:rPr>
        <w:t>usually as it were</w:t>
      </w:r>
      <w:r w:rsidRPr="00D80293">
        <w:rPr>
          <w:b w:val="0"/>
          <w:bCs/>
        </w:rPr>
        <w:t xml:space="preserve"> a one-time load. </w:t>
      </w:r>
    </w:p>
    <w:p w14:paraId="487AD30A" w14:textId="5AC755FC" w:rsidR="006E3B1D" w:rsidRDefault="00D80293" w:rsidP="006E3B1D">
      <w:pPr>
        <w:pStyle w:val="ListParagraph"/>
        <w:numPr>
          <w:ilvl w:val="0"/>
          <w:numId w:val="11"/>
        </w:numPr>
        <w:rPr>
          <w:b w:val="0"/>
          <w:bCs/>
        </w:rPr>
      </w:pPr>
      <w:r w:rsidRPr="006E3B1D">
        <w:rPr>
          <w:b w:val="0"/>
          <w:bCs/>
        </w:rPr>
        <w:t>Finally</w:t>
      </w:r>
      <w:r w:rsidR="006E3B1D" w:rsidRPr="006E3B1D">
        <w:rPr>
          <w:b w:val="0"/>
          <w:bCs/>
        </w:rPr>
        <w:t>,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the foremost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imperative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figure</w:t>
      </w:r>
      <w:r w:rsidRPr="006E3B1D">
        <w:rPr>
          <w:b w:val="0"/>
          <w:bCs/>
        </w:rPr>
        <w:t xml:space="preserve"> I will consider is making make portfolio responsive for all </w:t>
      </w:r>
      <w:r w:rsidRPr="006E3B1D">
        <w:rPr>
          <w:rStyle w:val="words"/>
          <w:b w:val="0"/>
          <w:bCs/>
        </w:rPr>
        <w:t>gadgets</w:t>
      </w:r>
      <w:r w:rsidRPr="006E3B1D">
        <w:rPr>
          <w:b w:val="0"/>
          <w:bCs/>
        </w:rPr>
        <w:t xml:space="preserve">. This will </w:t>
      </w:r>
      <w:r w:rsidRPr="006E3B1D">
        <w:rPr>
          <w:rStyle w:val="words"/>
          <w:b w:val="0"/>
          <w:bCs/>
        </w:rPr>
        <w:t>offer assistance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make strides</w:t>
      </w:r>
      <w:r w:rsidRPr="006E3B1D">
        <w:rPr>
          <w:b w:val="0"/>
          <w:bCs/>
        </w:rPr>
        <w:t xml:space="preserve"> the </w:t>
      </w:r>
      <w:r w:rsidRPr="006E3B1D">
        <w:rPr>
          <w:rStyle w:val="words"/>
          <w:b w:val="0"/>
          <w:bCs/>
        </w:rPr>
        <w:t>client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involvement</w:t>
      </w:r>
      <w:r w:rsidRPr="006E3B1D">
        <w:rPr>
          <w:b w:val="0"/>
          <w:bCs/>
        </w:rPr>
        <w:t xml:space="preserve"> for all </w:t>
      </w:r>
      <w:r w:rsidRPr="006E3B1D">
        <w:rPr>
          <w:rStyle w:val="words"/>
          <w:b w:val="0"/>
          <w:bCs/>
        </w:rPr>
        <w:t>sorts</w:t>
      </w:r>
      <w:r w:rsidRPr="006E3B1D">
        <w:rPr>
          <w:b w:val="0"/>
          <w:bCs/>
        </w:rPr>
        <w:t xml:space="preserve"> of </w:t>
      </w:r>
      <w:r w:rsidRPr="006E3B1D">
        <w:rPr>
          <w:rStyle w:val="words"/>
          <w:b w:val="0"/>
          <w:bCs/>
        </w:rPr>
        <w:t>clients</w:t>
      </w:r>
      <w:r w:rsidRPr="006E3B1D">
        <w:rPr>
          <w:b w:val="0"/>
          <w:bCs/>
        </w:rPr>
        <w:t>.</w:t>
      </w:r>
    </w:p>
    <w:p w14:paraId="2C3A7DF0" w14:textId="2F2C4EFD" w:rsidR="006E3B1D" w:rsidRDefault="006E3B1D" w:rsidP="006E3B1D">
      <w:pPr>
        <w:rPr>
          <w:b w:val="0"/>
          <w:bCs/>
        </w:rPr>
      </w:pPr>
    </w:p>
    <w:p w14:paraId="51DF0AFD" w14:textId="74B565E5" w:rsidR="006E3B1D" w:rsidRDefault="006E3B1D" w:rsidP="006E3B1D">
      <w:pPr>
        <w:rPr>
          <w:b w:val="0"/>
          <w:bCs/>
        </w:rPr>
      </w:pPr>
    </w:p>
    <w:p w14:paraId="6E130829" w14:textId="5E153EBD" w:rsidR="006E3B1D" w:rsidRDefault="006E3B1D" w:rsidP="006E3B1D">
      <w:pPr>
        <w:rPr>
          <w:b w:val="0"/>
          <w:bCs/>
        </w:rPr>
      </w:pPr>
      <w:r w:rsidRPr="006E3B1D">
        <w:rPr>
          <w:b w:val="0"/>
          <w:bCs/>
          <w:sz w:val="40"/>
          <w:szCs w:val="40"/>
        </w:rPr>
        <w:t>Conclusion</w:t>
      </w:r>
      <w:r>
        <w:rPr>
          <w:b w:val="0"/>
          <w:bCs/>
        </w:rPr>
        <w:t>:</w:t>
      </w:r>
    </w:p>
    <w:p w14:paraId="16D9A9D0" w14:textId="3F5893DB" w:rsidR="006E3B1D" w:rsidRPr="006E3B1D" w:rsidRDefault="006E3B1D" w:rsidP="006E3B1D">
      <w:pPr>
        <w:rPr>
          <w:b w:val="0"/>
          <w:bCs/>
        </w:rPr>
      </w:pPr>
      <w:r w:rsidRPr="006E3B1D">
        <w:rPr>
          <w:b w:val="0"/>
          <w:bCs/>
        </w:rPr>
        <w:t xml:space="preserve">I will </w:t>
      </w:r>
      <w:r w:rsidRPr="006E3B1D">
        <w:rPr>
          <w:rStyle w:val="words"/>
          <w:b w:val="0"/>
          <w:bCs/>
        </w:rPr>
        <w:t>execute</w:t>
      </w:r>
      <w:r w:rsidRPr="006E3B1D">
        <w:rPr>
          <w:b w:val="0"/>
          <w:bCs/>
        </w:rPr>
        <w:t xml:space="preserve"> the above-mentioned </w:t>
      </w:r>
      <w:r w:rsidRPr="006E3B1D">
        <w:rPr>
          <w:rStyle w:val="words"/>
          <w:b w:val="0"/>
          <w:bCs/>
        </w:rPr>
        <w:t>methods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to urge</w:t>
      </w:r>
      <w:r w:rsidRPr="006E3B1D">
        <w:rPr>
          <w:b w:val="0"/>
          <w:bCs/>
        </w:rPr>
        <w:t xml:space="preserve"> </w:t>
      </w:r>
      <w:r w:rsidRPr="006E3B1D">
        <w:rPr>
          <w:rStyle w:val="words"/>
          <w:b w:val="0"/>
          <w:bCs/>
        </w:rPr>
        <w:t>distant</w:t>
      </w:r>
      <w:r w:rsidRPr="006E3B1D">
        <w:rPr>
          <w:b w:val="0"/>
          <w:bCs/>
        </w:rPr>
        <w:t xml:space="preserve"> </w:t>
      </w:r>
      <w:r>
        <w:rPr>
          <w:b w:val="0"/>
          <w:bCs/>
        </w:rPr>
        <w:t xml:space="preserve">a </w:t>
      </w:r>
      <w:r w:rsidRPr="006E3B1D">
        <w:rPr>
          <w:b w:val="0"/>
          <w:bCs/>
        </w:rPr>
        <w:t xml:space="preserve">better place on SERP and </w:t>
      </w:r>
      <w:r w:rsidRPr="006E3B1D">
        <w:rPr>
          <w:rStyle w:val="words"/>
          <w:b w:val="0"/>
          <w:bCs/>
        </w:rPr>
        <w:t>progress</w:t>
      </w:r>
      <w:r w:rsidRPr="006E3B1D">
        <w:rPr>
          <w:b w:val="0"/>
          <w:bCs/>
        </w:rPr>
        <w:t xml:space="preserve"> my site’s SEO</w:t>
      </w:r>
      <w:r>
        <w:rPr>
          <w:b w:val="0"/>
          <w:bCs/>
        </w:rPr>
        <w:t>.</w:t>
      </w:r>
    </w:p>
    <w:p w14:paraId="62E9CA82" w14:textId="37544490" w:rsidR="006E3B1D" w:rsidRDefault="006E3B1D" w:rsidP="006E3B1D">
      <w:pPr>
        <w:rPr>
          <w:b w:val="0"/>
          <w:bCs/>
        </w:rPr>
      </w:pPr>
      <w:r>
        <w:rPr>
          <w:b w:val="0"/>
          <w:bCs/>
        </w:rPr>
        <w:t xml:space="preserve">    </w:t>
      </w:r>
    </w:p>
    <w:p w14:paraId="18C8CD71" w14:textId="6A7E1B4D" w:rsidR="006E3B1D" w:rsidRDefault="006E3B1D" w:rsidP="006E3B1D">
      <w:pPr>
        <w:rPr>
          <w:b w:val="0"/>
          <w:bCs/>
        </w:rPr>
      </w:pPr>
    </w:p>
    <w:p w14:paraId="02EA3C1B" w14:textId="6F109732" w:rsidR="006E3B1D" w:rsidRDefault="006E3B1D" w:rsidP="006E3B1D">
      <w:pPr>
        <w:rPr>
          <w:b w:val="0"/>
          <w:bCs/>
        </w:rPr>
      </w:pPr>
    </w:p>
    <w:p w14:paraId="6A854CA1" w14:textId="77777777" w:rsidR="006E3B1D" w:rsidRDefault="006E3B1D" w:rsidP="006E3B1D">
      <w:pPr>
        <w:rPr>
          <w:b w:val="0"/>
          <w:bCs/>
        </w:rPr>
      </w:pPr>
    </w:p>
    <w:p w14:paraId="53D8703D" w14:textId="1DF83C16" w:rsidR="006E3B1D" w:rsidRPr="006E3B1D" w:rsidRDefault="006E3B1D" w:rsidP="006E3B1D">
      <w:pPr>
        <w:rPr>
          <w:b w:val="0"/>
          <w:bCs/>
        </w:rPr>
      </w:pPr>
    </w:p>
    <w:p w14:paraId="45D14488" w14:textId="77777777" w:rsidR="002033DD" w:rsidRPr="00C572A7" w:rsidRDefault="002033DD" w:rsidP="002033DD">
      <w:pPr>
        <w:pStyle w:val="ListParagraph"/>
        <w:ind w:left="1440"/>
        <w:rPr>
          <w:b w:val="0"/>
          <w:bCs/>
        </w:rPr>
      </w:pPr>
    </w:p>
    <w:p w14:paraId="1E6614DD" w14:textId="77DD837E" w:rsidR="00B67CF4" w:rsidRPr="00B67CF4" w:rsidRDefault="00B67CF4" w:rsidP="00B67CF4">
      <w:pPr>
        <w:rPr>
          <w:b w:val="0"/>
          <w:bCs/>
        </w:rPr>
      </w:pPr>
      <w:r>
        <w:rPr>
          <w:b w:val="0"/>
          <w:bCs/>
        </w:rPr>
        <w:t xml:space="preserve">                 </w:t>
      </w:r>
    </w:p>
    <w:p w14:paraId="41CF3D7F" w14:textId="778F243C" w:rsidR="0087605E" w:rsidRPr="00C647B0" w:rsidRDefault="002D34F0" w:rsidP="00C647B0">
      <w:pPr>
        <w:pStyle w:val="ListParagraph"/>
        <w:rPr>
          <w:b w:val="0"/>
          <w:bCs/>
        </w:rPr>
      </w:pPr>
      <w:r w:rsidRPr="00C647B0">
        <w:rPr>
          <w:b w:val="0"/>
          <w:bCs/>
        </w:rPr>
        <w:lastRenderedPageBreak/>
        <w:t xml:space="preserve"> </w:t>
      </w:r>
    </w:p>
    <w:sectPr w:rsidR="0087605E" w:rsidRPr="00C647B0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D662" w14:textId="77777777" w:rsidR="002B4E66" w:rsidRDefault="002B4E66">
      <w:r>
        <w:separator/>
      </w:r>
    </w:p>
    <w:p w14:paraId="17643011" w14:textId="77777777" w:rsidR="002B4E66" w:rsidRDefault="002B4E66"/>
  </w:endnote>
  <w:endnote w:type="continuationSeparator" w:id="0">
    <w:p w14:paraId="58CD03B5" w14:textId="77777777" w:rsidR="002B4E66" w:rsidRDefault="002B4E66">
      <w:r>
        <w:continuationSeparator/>
      </w:r>
    </w:p>
    <w:p w14:paraId="4C14299E" w14:textId="77777777" w:rsidR="002B4E66" w:rsidRDefault="002B4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97AB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95CDAC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53A1" w14:textId="77777777" w:rsidR="002B4E66" w:rsidRDefault="002B4E66">
      <w:r>
        <w:separator/>
      </w:r>
    </w:p>
    <w:p w14:paraId="5462340F" w14:textId="77777777" w:rsidR="002B4E66" w:rsidRDefault="002B4E66"/>
  </w:footnote>
  <w:footnote w:type="continuationSeparator" w:id="0">
    <w:p w14:paraId="3BEB247E" w14:textId="77777777" w:rsidR="002B4E66" w:rsidRDefault="002B4E66">
      <w:r>
        <w:continuationSeparator/>
      </w:r>
    </w:p>
    <w:p w14:paraId="46E3D4EF" w14:textId="77777777" w:rsidR="002B4E66" w:rsidRDefault="002B4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9195A2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4D0082" w14:textId="77777777" w:rsidR="00D077E9" w:rsidRDefault="00D077E9">
          <w:pPr>
            <w:pStyle w:val="Header"/>
          </w:pPr>
        </w:p>
      </w:tc>
    </w:tr>
  </w:tbl>
  <w:p w14:paraId="3CA4B60E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05D"/>
    <w:multiLevelType w:val="hybridMultilevel"/>
    <w:tmpl w:val="D618FDB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D1ED2"/>
    <w:multiLevelType w:val="hybridMultilevel"/>
    <w:tmpl w:val="A6A0BE6A"/>
    <w:lvl w:ilvl="0" w:tplc="041E68EC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19D41932"/>
    <w:multiLevelType w:val="hybridMultilevel"/>
    <w:tmpl w:val="6E264172"/>
    <w:lvl w:ilvl="0" w:tplc="8AD0BF4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243E9A"/>
    <w:multiLevelType w:val="hybridMultilevel"/>
    <w:tmpl w:val="2632D974"/>
    <w:lvl w:ilvl="0" w:tplc="84565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071238"/>
    <w:multiLevelType w:val="hybridMultilevel"/>
    <w:tmpl w:val="61B6F3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241"/>
    <w:multiLevelType w:val="hybridMultilevel"/>
    <w:tmpl w:val="210887D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ED0229"/>
    <w:multiLevelType w:val="hybridMultilevel"/>
    <w:tmpl w:val="3E189A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7A2EFF"/>
    <w:multiLevelType w:val="hybridMultilevel"/>
    <w:tmpl w:val="626415DA"/>
    <w:lvl w:ilvl="0" w:tplc="142C3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237AD1"/>
    <w:multiLevelType w:val="hybridMultilevel"/>
    <w:tmpl w:val="D24A0CD6"/>
    <w:lvl w:ilvl="0" w:tplc="5FF00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D08E0"/>
    <w:multiLevelType w:val="hybridMultilevel"/>
    <w:tmpl w:val="733A005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26B74"/>
    <w:multiLevelType w:val="hybridMultilevel"/>
    <w:tmpl w:val="F954CEBA"/>
    <w:lvl w:ilvl="0" w:tplc="40090005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978340322">
    <w:abstractNumId w:val="8"/>
  </w:num>
  <w:num w:numId="2" w16cid:durableId="1388145282">
    <w:abstractNumId w:val="6"/>
  </w:num>
  <w:num w:numId="3" w16cid:durableId="410008050">
    <w:abstractNumId w:val="3"/>
  </w:num>
  <w:num w:numId="4" w16cid:durableId="983503966">
    <w:abstractNumId w:val="7"/>
  </w:num>
  <w:num w:numId="5" w16cid:durableId="1652782764">
    <w:abstractNumId w:val="1"/>
  </w:num>
  <w:num w:numId="6" w16cid:durableId="1507285589">
    <w:abstractNumId w:val="2"/>
  </w:num>
  <w:num w:numId="7" w16cid:durableId="913129759">
    <w:abstractNumId w:val="0"/>
  </w:num>
  <w:num w:numId="8" w16cid:durableId="268245891">
    <w:abstractNumId w:val="4"/>
  </w:num>
  <w:num w:numId="9" w16cid:durableId="1720856411">
    <w:abstractNumId w:val="10"/>
  </w:num>
  <w:num w:numId="10" w16cid:durableId="1040593981">
    <w:abstractNumId w:val="5"/>
  </w:num>
  <w:num w:numId="11" w16cid:durableId="1395733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1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033DD"/>
    <w:rsid w:val="00243EBC"/>
    <w:rsid w:val="00246A35"/>
    <w:rsid w:val="00284348"/>
    <w:rsid w:val="002B4E66"/>
    <w:rsid w:val="002D34F0"/>
    <w:rsid w:val="002F51F5"/>
    <w:rsid w:val="00312137"/>
    <w:rsid w:val="00330359"/>
    <w:rsid w:val="0033762F"/>
    <w:rsid w:val="003471FA"/>
    <w:rsid w:val="00366C7E"/>
    <w:rsid w:val="00384EA3"/>
    <w:rsid w:val="003A39A1"/>
    <w:rsid w:val="003C2191"/>
    <w:rsid w:val="003D3863"/>
    <w:rsid w:val="004110DE"/>
    <w:rsid w:val="004245EB"/>
    <w:rsid w:val="0044085A"/>
    <w:rsid w:val="004B21A5"/>
    <w:rsid w:val="005037F0"/>
    <w:rsid w:val="00516A86"/>
    <w:rsid w:val="005275F6"/>
    <w:rsid w:val="00572102"/>
    <w:rsid w:val="005F1BB0"/>
    <w:rsid w:val="00656C4D"/>
    <w:rsid w:val="006C74C1"/>
    <w:rsid w:val="006E3B1D"/>
    <w:rsid w:val="006E5716"/>
    <w:rsid w:val="007302B3"/>
    <w:rsid w:val="00730733"/>
    <w:rsid w:val="00730E3A"/>
    <w:rsid w:val="00735A2C"/>
    <w:rsid w:val="00736AAF"/>
    <w:rsid w:val="00765B2A"/>
    <w:rsid w:val="00783A34"/>
    <w:rsid w:val="007C6B52"/>
    <w:rsid w:val="007D16C5"/>
    <w:rsid w:val="00862FE4"/>
    <w:rsid w:val="0086389A"/>
    <w:rsid w:val="008647FC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221C"/>
    <w:rsid w:val="00AC29F3"/>
    <w:rsid w:val="00B231E5"/>
    <w:rsid w:val="00B67CF4"/>
    <w:rsid w:val="00C02B87"/>
    <w:rsid w:val="00C4086D"/>
    <w:rsid w:val="00C572A7"/>
    <w:rsid w:val="00C647B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4447"/>
    <w:rsid w:val="00D770C7"/>
    <w:rsid w:val="00D80293"/>
    <w:rsid w:val="00D86945"/>
    <w:rsid w:val="00D90290"/>
    <w:rsid w:val="00DD152F"/>
    <w:rsid w:val="00DE213F"/>
    <w:rsid w:val="00DF027C"/>
    <w:rsid w:val="00E00A32"/>
    <w:rsid w:val="00E061AB"/>
    <w:rsid w:val="00E06A6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2341"/>
    <w:rsid w:val="00FF604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225C8"/>
  <w15:docId w15:val="{57F77E8B-B69F-4758-917A-461819F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2D34F0"/>
    <w:pPr>
      <w:ind w:left="720"/>
      <w:contextualSpacing/>
    </w:pPr>
  </w:style>
  <w:style w:type="character" w:customStyle="1" w:styleId="hgkelc">
    <w:name w:val="hgkelc"/>
    <w:basedOn w:val="DefaultParagraphFont"/>
    <w:rsid w:val="00A9221C"/>
  </w:style>
  <w:style w:type="character" w:customStyle="1" w:styleId="words">
    <w:name w:val="words"/>
    <w:basedOn w:val="DefaultParagraphFont"/>
    <w:rsid w:val="00E061AB"/>
  </w:style>
  <w:style w:type="character" w:styleId="Hyperlink">
    <w:name w:val="Hyperlink"/>
    <w:basedOn w:val="DefaultParagraphFont"/>
    <w:uiPriority w:val="99"/>
    <w:semiHidden/>
    <w:unhideWhenUsed/>
    <w:rsid w:val="00203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mal\AppData\Local\Microsoft\Office\16.0\DTS\en-US%7bBE92896E-2F09-40B7-9E02-A67168CE8488%7d\%7bCBD500B5-50CA-43D3-8C86-DD73E3F3B5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F279DFD45447A5984ABC87519C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DE6A0-C5FF-4AD4-9A92-B585DBB1A6F0}"/>
      </w:docPartPr>
      <w:docPartBody>
        <w:p w:rsidR="00000000" w:rsidRDefault="001B1A60">
          <w:pPr>
            <w:pStyle w:val="B3F279DFD45447A5984ABC87519C3CD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30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A4FCC31886D49D9BBE84E0ECFAA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67D1-61CE-4882-A60F-4879A297C925}"/>
      </w:docPartPr>
      <w:docPartBody>
        <w:p w:rsidR="00000000" w:rsidRDefault="001B1A60">
          <w:pPr>
            <w:pStyle w:val="7A4FCC31886D49D9BBE84E0ECFAAA01B"/>
          </w:pPr>
          <w:r>
            <w:t>COMPANY NAME</w:t>
          </w:r>
        </w:p>
      </w:docPartBody>
    </w:docPart>
    <w:docPart>
      <w:docPartPr>
        <w:name w:val="FAE680D2156B4F0FA14D29FE816E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04D06-03C4-4117-83E5-559BE8013F41}"/>
      </w:docPartPr>
      <w:docPartBody>
        <w:p w:rsidR="00000000" w:rsidRDefault="001B1A60">
          <w:pPr>
            <w:pStyle w:val="FAE680D2156B4F0FA14D29FE816E6B6A"/>
          </w:pPr>
          <w:r>
            <w:t>Your Name</w:t>
          </w:r>
        </w:p>
      </w:docPartBody>
    </w:docPart>
    <w:docPart>
      <w:docPartPr>
        <w:name w:val="68F397A229DF4454A31E4A71110A4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EB1EC-6A03-462D-BE23-6767B954E56C}"/>
      </w:docPartPr>
      <w:docPartBody>
        <w:p w:rsidR="00000000" w:rsidRDefault="001B1A60">
          <w:pPr>
            <w:pStyle w:val="68F397A229DF4454A31E4A71110A4BA5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60"/>
    <w:rsid w:val="001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B3F279DFD45447A5984ABC87519C3CDE">
    <w:name w:val="B3F279DFD45447A5984ABC87519C3CDE"/>
  </w:style>
  <w:style w:type="paragraph" w:customStyle="1" w:styleId="7A4FCC31886D49D9BBE84E0ECFAAA01B">
    <w:name w:val="7A4FCC31886D49D9BBE84E0ECFAAA01B"/>
  </w:style>
  <w:style w:type="paragraph" w:customStyle="1" w:styleId="FAE680D2156B4F0FA14D29FE816E6B6A">
    <w:name w:val="FAE680D2156B4F0FA14D29FE816E6B6A"/>
  </w:style>
  <w:style w:type="paragraph" w:customStyle="1" w:styleId="68F397A229DF4454A31E4A71110A4BA5">
    <w:name w:val="68F397A229DF4454A31E4A71110A4BA5"/>
  </w:style>
  <w:style w:type="paragraph" w:customStyle="1" w:styleId="58ADB25EA97747AB995178B4BDE8CAD2">
    <w:name w:val="58ADB25EA97747AB995178B4BDE8CAD2"/>
  </w:style>
  <w:style w:type="paragraph" w:customStyle="1" w:styleId="0ED574423A3F4D3C8EB20D5AAB847C8E">
    <w:name w:val="0ED574423A3F4D3C8EB20D5AAB847C8E"/>
  </w:style>
  <w:style w:type="paragraph" w:customStyle="1" w:styleId="3CE16707725C4BB3A90972A8DCD5BE36">
    <w:name w:val="3CE16707725C4BB3A90972A8DCD5BE36"/>
  </w:style>
  <w:style w:type="paragraph" w:customStyle="1" w:styleId="3B16CBE86F0C477C86BF22C8D518A26A">
    <w:name w:val="3B16CBE86F0C477C86BF22C8D518A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Komal Makwana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{CBD500B5-50CA-43D3-8C86-DD73E3F3B52C}tf16392850_win32</Template>
  <TotalTime>86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komal</dc:creator>
  <cp:keywords/>
  <cp:lastModifiedBy>komal makwana</cp:lastModifiedBy>
  <cp:revision>2</cp:revision>
  <cp:lastPrinted>2006-08-01T17:47:00Z</cp:lastPrinted>
  <dcterms:created xsi:type="dcterms:W3CDTF">2022-06-30T15:10:00Z</dcterms:created>
  <dcterms:modified xsi:type="dcterms:W3CDTF">2022-06-30T16:53:00Z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